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36901" w14:textId="77EFCA1F" w:rsidR="0046549B" w:rsidRDefault="0046549B" w:rsidP="0046549B">
      <w:pPr>
        <w:pStyle w:val="ListParagraph"/>
        <w:ind w:left="1080"/>
        <w:jc w:val="center"/>
        <w:rPr>
          <w:sz w:val="24"/>
          <w:szCs w:val="24"/>
        </w:rPr>
      </w:pPr>
    </w:p>
    <w:p w14:paraId="1D37DC0A" w14:textId="03013A16" w:rsidR="008E43D8" w:rsidRDefault="008E43D8" w:rsidP="0046549B">
      <w:pPr>
        <w:pStyle w:val="ListParagraph"/>
        <w:ind w:left="1080"/>
        <w:jc w:val="center"/>
        <w:rPr>
          <w:sz w:val="24"/>
          <w:szCs w:val="24"/>
        </w:rPr>
      </w:pPr>
    </w:p>
    <w:p w14:paraId="006CA6F5" w14:textId="3966333A" w:rsidR="00B34D6A" w:rsidRPr="00F65C66" w:rsidRDefault="00B34D6A" w:rsidP="00B34D6A">
      <w:pPr>
        <w:widowControl w:val="0"/>
        <w:spacing w:after="120" w:line="0" w:lineRule="atLeast"/>
        <w:rPr>
          <w:b/>
          <w:lang w:val="tr-TR"/>
        </w:rPr>
      </w:pPr>
      <w:r>
        <w:rPr>
          <w:b/>
        </w:rPr>
        <w:t xml:space="preserve">Problem </w:t>
      </w:r>
      <w:r w:rsidR="00F65C66">
        <w:rPr>
          <w:b/>
          <w:lang w:val="tr-TR"/>
        </w:rPr>
        <w:t>1.</w:t>
      </w:r>
    </w:p>
    <w:p w14:paraId="03EA9C5A" w14:textId="634DAD50" w:rsidR="008E43D8" w:rsidRDefault="008E43D8" w:rsidP="008E43D8">
      <w:pPr>
        <w:pStyle w:val="NormalWeb"/>
      </w:pPr>
      <w:r>
        <w:rPr>
          <w:rFonts w:ascii="TimesNewRomanPSMT" w:hAnsi="TimesNewRomanPSMT"/>
        </w:rPr>
        <w:t xml:space="preserve">Euro 2012 stats TEAM.csv file contains statistics of the teams that attended </w:t>
      </w:r>
      <w:proofErr w:type="spellStart"/>
      <w:r>
        <w:rPr>
          <w:rFonts w:ascii="TimesNewRomanPSMT" w:hAnsi="TimesNewRomanPSMT"/>
        </w:rPr>
        <w:t>Europen</w:t>
      </w:r>
      <w:proofErr w:type="spellEnd"/>
      <w:r>
        <w:rPr>
          <w:rFonts w:ascii="TimesNewRomanPSMT" w:hAnsi="TimesNewRomanPSMT"/>
        </w:rPr>
        <w:t xml:space="preserve"> Cup 2012. Using this data do the following tasks: </w:t>
      </w:r>
    </w:p>
    <w:p w14:paraId="5A7CEAC8" w14:textId="62A4D3FB" w:rsidR="008E43D8" w:rsidRDefault="008E43D8" w:rsidP="008E43D8">
      <w:pPr>
        <w:pStyle w:val="NormalWeb"/>
      </w:pPr>
      <w:r>
        <w:rPr>
          <w:rFonts w:ascii="Calibri" w:hAnsi="Calibri" w:cs="Calibri"/>
        </w:rPr>
        <w:t xml:space="preserve">a) Find the teams that have lowest and highest number of yellow cards. Note that more than one country can have the same maximum number or minimum number of yellow cards. </w:t>
      </w:r>
    </w:p>
    <w:p w14:paraId="0547DC71" w14:textId="68652810" w:rsidR="008E43D8" w:rsidRDefault="008E43D8" w:rsidP="008E43D8">
      <w:pPr>
        <w:pStyle w:val="NormalWeb"/>
      </w:pPr>
      <w:r>
        <w:rPr>
          <w:rFonts w:ascii="Calibri" w:hAnsi="Calibri" w:cs="Calibri"/>
        </w:rPr>
        <w:t xml:space="preserve">b) Find the team that has the best shooting accuracy. </w:t>
      </w:r>
    </w:p>
    <w:p w14:paraId="30E0901A" w14:textId="1FA28F38" w:rsidR="008E43D8" w:rsidRDefault="008E43D8" w:rsidP="008E43D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Your output should look like: </w:t>
      </w:r>
    </w:p>
    <w:p w14:paraId="358C80DF" w14:textId="0E74E2BA" w:rsidR="00B34D6A" w:rsidRPr="00B34D6A" w:rsidRDefault="00B34D6A" w:rsidP="00B34D6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352AA781" wp14:editId="7E95A671">
            <wp:extent cx="6298565" cy="164435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3 at 11.13.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16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340" w14:textId="01AE8FBE" w:rsidR="00B34D6A" w:rsidRDefault="00B34D6A" w:rsidP="00B34D6A">
      <w:pPr>
        <w:pStyle w:val="ListParagraph"/>
        <w:ind w:left="1080"/>
        <w:rPr>
          <w:sz w:val="24"/>
          <w:szCs w:val="24"/>
        </w:rPr>
      </w:pPr>
    </w:p>
    <w:p w14:paraId="20CD1F47" w14:textId="7835A38F" w:rsidR="00544CF3" w:rsidRDefault="00544CF3" w:rsidP="00B34D6A">
      <w:pPr>
        <w:pStyle w:val="ListParagraph"/>
        <w:ind w:left="1080"/>
        <w:rPr>
          <w:sz w:val="24"/>
          <w:szCs w:val="24"/>
        </w:rPr>
      </w:pPr>
    </w:p>
    <w:p w14:paraId="3CD0A1B5" w14:textId="2AD860DE" w:rsidR="00544CF3" w:rsidRDefault="00544CF3" w:rsidP="00B34D6A">
      <w:pPr>
        <w:pStyle w:val="ListParagraph"/>
        <w:ind w:left="1080"/>
        <w:rPr>
          <w:sz w:val="24"/>
          <w:szCs w:val="24"/>
        </w:rPr>
      </w:pPr>
    </w:p>
    <w:p w14:paraId="74EC4B42" w14:textId="02E93731" w:rsidR="00761C5F" w:rsidRPr="00F65C66" w:rsidRDefault="00544CF3" w:rsidP="00761C5F">
      <w:pPr>
        <w:widowControl w:val="0"/>
        <w:spacing w:after="120" w:line="0" w:lineRule="atLeast"/>
        <w:rPr>
          <w:b/>
          <w:lang w:val="tr-TR"/>
        </w:rPr>
      </w:pPr>
      <w:r>
        <w:rPr>
          <w:b/>
        </w:rPr>
        <w:br w:type="page"/>
      </w:r>
      <w:r w:rsidR="00761C5F">
        <w:rPr>
          <w:b/>
        </w:rPr>
        <w:lastRenderedPageBreak/>
        <w:t xml:space="preserve">Problem </w:t>
      </w:r>
      <w:r w:rsidR="00761C5F">
        <w:rPr>
          <w:b/>
          <w:lang w:val="tr-TR"/>
        </w:rPr>
        <w:t>2</w:t>
      </w:r>
    </w:p>
    <w:p w14:paraId="281015FE" w14:textId="77777777" w:rsidR="00761C5F" w:rsidRDefault="00761C5F" w:rsidP="00761C5F">
      <w:pPr>
        <w:pStyle w:val="HTMLPreformatted"/>
        <w:jc w:val="both"/>
        <w:rPr>
          <w:rFonts w:ascii="Times New Roman" w:hAnsi="Times New Roman" w:cs="Times New Roman"/>
          <w:lang w:val="en-US"/>
        </w:rPr>
      </w:pPr>
      <w:r w:rsidRPr="00CC71DD">
        <w:rPr>
          <w:rFonts w:ascii="Times New Roman" w:hAnsi="Times New Roman" w:cs="Times New Roman"/>
          <w:lang w:val="en-US"/>
        </w:rPr>
        <w:t>The csv file AutoSurvey.csv contains a sample of data about vehicles owned, whether they were purchased new or</w:t>
      </w:r>
      <w:r>
        <w:rPr>
          <w:rFonts w:ascii="Times New Roman" w:hAnsi="Times New Roman" w:cs="Times New Roman"/>
          <w:lang w:val="en-US"/>
        </w:rPr>
        <w:t xml:space="preserve"> used, and other types of data. The data file looks like the figure below.</w:t>
      </w:r>
    </w:p>
    <w:p w14:paraId="0C288439" w14:textId="77777777" w:rsidR="00761C5F" w:rsidRDefault="00761C5F" w:rsidP="00761C5F">
      <w:pPr>
        <w:pStyle w:val="HTMLPreformatted"/>
        <w:jc w:val="both"/>
        <w:rPr>
          <w:rFonts w:ascii="Times New Roman" w:hAnsi="Times New Roman" w:cs="Times New Roman"/>
          <w:lang w:val="en-US"/>
        </w:rPr>
      </w:pPr>
    </w:p>
    <w:p w14:paraId="0965351C" w14:textId="77777777" w:rsidR="00761C5F" w:rsidRPr="00CC71DD" w:rsidRDefault="00761C5F" w:rsidP="00761C5F">
      <w:pPr>
        <w:pStyle w:val="HTMLPreformatte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4F20C484" wp14:editId="371FE467">
            <wp:extent cx="4356735" cy="178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2 at 15.47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54" cy="17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21B5" w14:textId="77777777" w:rsidR="00761C5F" w:rsidRPr="00483789" w:rsidRDefault="00761C5F" w:rsidP="00761C5F">
      <w:pPr>
        <w:pStyle w:val="HTMLPreformatted"/>
        <w:rPr>
          <w:rFonts w:ascii="Times New Roman" w:hAnsi="Times New Roman" w:cs="Times New Roman"/>
          <w:lang w:val="en-US"/>
        </w:rPr>
      </w:pPr>
    </w:p>
    <w:p w14:paraId="1520C884" w14:textId="77777777" w:rsidR="00761C5F" w:rsidRPr="00483789" w:rsidRDefault="00761C5F" w:rsidP="00761C5F">
      <w:pPr>
        <w:pStyle w:val="HTMLPreformatted"/>
        <w:rPr>
          <w:rFonts w:ascii="Times New Roman" w:hAnsi="Times New Roman" w:cs="Times New Roman"/>
          <w:lang w:val="en-US"/>
        </w:rPr>
      </w:pPr>
      <w:r w:rsidRPr="00483789">
        <w:rPr>
          <w:rFonts w:ascii="Times New Roman" w:hAnsi="Times New Roman" w:cs="Times New Roman"/>
          <w:lang w:val="en-US"/>
        </w:rPr>
        <w:t xml:space="preserve"> </w:t>
      </w:r>
    </w:p>
    <w:p w14:paraId="25B9266E" w14:textId="77777777" w:rsidR="00761C5F" w:rsidRDefault="00761C5F" w:rsidP="00761C5F">
      <w:pPr>
        <w:jc w:val="both"/>
        <w:rPr>
          <w:lang w:val="en-US" w:eastAsia="en-GB"/>
        </w:rPr>
      </w:pPr>
      <w:r w:rsidRPr="00CC71DD">
        <w:rPr>
          <w:lang w:val="en-US" w:eastAsia="en-GB"/>
        </w:rPr>
        <w:t>Your function should take this file as an input and do the following operations:</w:t>
      </w:r>
    </w:p>
    <w:p w14:paraId="4B03FF76" w14:textId="77777777" w:rsidR="00761C5F" w:rsidRDefault="00761C5F" w:rsidP="00761C5F">
      <w:pPr>
        <w:jc w:val="both"/>
        <w:rPr>
          <w:lang w:val="en-US" w:eastAsia="en-GB"/>
        </w:rPr>
      </w:pPr>
    </w:p>
    <w:p w14:paraId="736C1FDD" w14:textId="77777777" w:rsidR="00761C5F" w:rsidRPr="008D524E" w:rsidRDefault="00761C5F" w:rsidP="00761C5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eastAsia="en-GB"/>
        </w:rPr>
      </w:pPr>
      <w:r w:rsidRPr="008D524E">
        <w:rPr>
          <w:rFonts w:ascii="Times New Roman" w:hAnsi="Times New Roman"/>
          <w:sz w:val="24"/>
          <w:szCs w:val="24"/>
          <w:lang w:eastAsia="en-GB"/>
        </w:rPr>
        <w:t xml:space="preserve">Print average mileage for each car type. Average of mileages should be grouped into columns </w:t>
      </w:r>
      <w:r w:rsidRPr="008D524E">
        <w:rPr>
          <w:rFonts w:ascii="MS Mincho" w:eastAsia="MS Mincho" w:hAnsi="MS Mincho" w:cs="MS Mincho"/>
          <w:sz w:val="24"/>
          <w:szCs w:val="24"/>
          <w:lang w:eastAsia="en-GB"/>
        </w:rPr>
        <w:t> </w:t>
      </w:r>
      <w:r w:rsidRPr="008D524E">
        <w:rPr>
          <w:rFonts w:ascii="Times New Roman" w:hAnsi="Times New Roman"/>
          <w:sz w:val="24"/>
          <w:szCs w:val="24"/>
          <w:lang w:eastAsia="en-GB"/>
        </w:rPr>
        <w:t>as New and Used, as shown below</w:t>
      </w:r>
      <w:r>
        <w:rPr>
          <w:rFonts w:ascii="Times New Roman" w:hAnsi="Times New Roman"/>
          <w:sz w:val="24"/>
          <w:szCs w:val="24"/>
          <w:lang w:eastAsia="en-GB"/>
        </w:rPr>
        <w:t xml:space="preserve"> </w:t>
      </w:r>
    </w:p>
    <w:p w14:paraId="160F64DD" w14:textId="77777777" w:rsidR="00761C5F" w:rsidRDefault="00761C5F" w:rsidP="00761C5F">
      <w:pPr>
        <w:ind w:left="360"/>
        <w:jc w:val="center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5D8A2533" wp14:editId="17C1F0F1">
            <wp:extent cx="2571184" cy="18911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12 at 16.25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265" cy="19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2443" w14:textId="77777777" w:rsidR="00761C5F" w:rsidRDefault="00761C5F" w:rsidP="00761C5F">
      <w:pPr>
        <w:ind w:left="360"/>
        <w:jc w:val="center"/>
        <w:rPr>
          <w:lang w:eastAsia="en-GB"/>
        </w:rPr>
      </w:pPr>
    </w:p>
    <w:p w14:paraId="1284FE1A" w14:textId="77777777" w:rsidR="00761C5F" w:rsidRPr="00221B0A" w:rsidRDefault="00761C5F" w:rsidP="00761C5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eastAsia="en-GB"/>
        </w:rPr>
      </w:pPr>
      <w:r w:rsidRPr="00221B0A">
        <w:rPr>
          <w:rFonts w:ascii="Times New Roman" w:hAnsi="Times New Roman"/>
          <w:sz w:val="24"/>
          <w:szCs w:val="24"/>
          <w:lang w:eastAsia="en-GB"/>
        </w:rPr>
        <w:t xml:space="preserve">For each car type find the difference between maximum and minimum </w:t>
      </w:r>
      <w:proofErr w:type="spellStart"/>
      <w:r w:rsidRPr="00221B0A">
        <w:rPr>
          <w:rFonts w:ascii="Times New Roman" w:hAnsi="Times New Roman"/>
          <w:sz w:val="24"/>
          <w:szCs w:val="24"/>
          <w:lang w:eastAsia="en-GB"/>
        </w:rPr>
        <w:t>Vehichle</w:t>
      </w:r>
      <w:proofErr w:type="spellEnd"/>
      <w:r w:rsidRPr="00221B0A">
        <w:rPr>
          <w:rFonts w:ascii="Times New Roman" w:hAnsi="Times New Roman"/>
          <w:sz w:val="24"/>
          <w:szCs w:val="24"/>
          <w:lang w:eastAsia="en-GB"/>
        </w:rPr>
        <w:t xml:space="preserve"> Age </w:t>
      </w:r>
    </w:p>
    <w:p w14:paraId="1314E42B" w14:textId="77777777" w:rsidR="00761C5F" w:rsidRDefault="00761C5F" w:rsidP="00761C5F">
      <w:pPr>
        <w:pStyle w:val="ListParagraph"/>
        <w:jc w:val="center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45181C" wp14:editId="23BA9362">
            <wp:extent cx="2264324" cy="2241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12 at 16.29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025" cy="22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94EF" w14:textId="23820C5B" w:rsidR="00544CF3" w:rsidRDefault="00544CF3">
      <w:pPr>
        <w:rPr>
          <w:b/>
        </w:rPr>
      </w:pPr>
    </w:p>
    <w:p w14:paraId="6CC98BAB" w14:textId="77777777" w:rsidR="00761C5F" w:rsidRDefault="00761C5F">
      <w:pPr>
        <w:rPr>
          <w:b/>
        </w:rPr>
      </w:pPr>
      <w:r>
        <w:rPr>
          <w:b/>
        </w:rPr>
        <w:br w:type="page"/>
      </w:r>
    </w:p>
    <w:p w14:paraId="50FBEDED" w14:textId="1DB8F098" w:rsidR="00544CF3" w:rsidRPr="00F65C66" w:rsidRDefault="00544CF3" w:rsidP="00544CF3">
      <w:pPr>
        <w:widowControl w:val="0"/>
        <w:spacing w:after="120" w:line="0" w:lineRule="atLeast"/>
        <w:rPr>
          <w:b/>
          <w:lang w:val="tr-TR"/>
        </w:rPr>
      </w:pPr>
      <w:r>
        <w:rPr>
          <w:b/>
        </w:rPr>
        <w:lastRenderedPageBreak/>
        <w:t xml:space="preserve">Problem </w:t>
      </w:r>
      <w:r w:rsidR="00761C5F">
        <w:rPr>
          <w:b/>
          <w:lang w:val="tr-TR"/>
        </w:rPr>
        <w:t>3</w:t>
      </w:r>
    </w:p>
    <w:p w14:paraId="1CAF8973" w14:textId="77777777" w:rsidR="00DD459F" w:rsidRPr="00DD459F" w:rsidRDefault="00DD459F" w:rsidP="00DD459F">
      <w:pPr>
        <w:widowControl w:val="0"/>
        <w:spacing w:after="120" w:line="0" w:lineRule="atLeast"/>
        <w:rPr>
          <w:b/>
          <w:lang w:val="tr-TR"/>
        </w:rPr>
      </w:pPr>
      <w:proofErr w:type="spellStart"/>
      <w:r>
        <w:rPr>
          <w:b/>
          <w:lang w:val="tr-TR"/>
        </w:rPr>
        <w:t>You</w:t>
      </w:r>
      <w:proofErr w:type="spellEnd"/>
      <w:r>
        <w:rPr>
          <w:b/>
          <w:lang w:val="tr-TR"/>
        </w:rPr>
        <w:t xml:space="preserve"> can </w:t>
      </w:r>
      <w:proofErr w:type="spellStart"/>
      <w:r>
        <w:rPr>
          <w:b/>
          <w:lang w:val="tr-TR"/>
        </w:rPr>
        <w:t>use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Numpy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or</w:t>
      </w:r>
      <w:proofErr w:type="spellEnd"/>
      <w:r>
        <w:rPr>
          <w:b/>
          <w:lang w:val="tr-TR"/>
        </w:rPr>
        <w:t xml:space="preserve"> PANDAS</w:t>
      </w:r>
    </w:p>
    <w:p w14:paraId="5D78BBBF" w14:textId="2518AF25" w:rsidR="00544CF3" w:rsidRDefault="00544CF3" w:rsidP="00544CF3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are given “BreadBasket_DMS.csv” file that contains sales </w:t>
      </w:r>
      <w:proofErr w:type="spellStart"/>
      <w:r>
        <w:rPr>
          <w:rFonts w:ascii="TimesNewRomanPSMT" w:hAnsi="TimesNewRomanPSMT"/>
        </w:rPr>
        <w:t>informations</w:t>
      </w:r>
      <w:proofErr w:type="spellEnd"/>
      <w:r>
        <w:rPr>
          <w:rFonts w:ascii="TimesNewRomanPSMT" w:hAnsi="TimesNewRomanPSMT"/>
        </w:rPr>
        <w:t xml:space="preserve"> of a bakery. The </w:t>
      </w:r>
      <w:proofErr w:type="spellStart"/>
      <w:r>
        <w:rPr>
          <w:rFonts w:ascii="TimesNewRomanPSMT" w:hAnsi="TimesNewRomanPSMT"/>
        </w:rPr>
        <w:t>colums</w:t>
      </w:r>
      <w:proofErr w:type="spellEnd"/>
      <w:r>
        <w:rPr>
          <w:rFonts w:ascii="TimesNewRomanPSMT" w:hAnsi="TimesNewRomanPSMT"/>
        </w:rPr>
        <w:t xml:space="preserve"> are: </w:t>
      </w:r>
      <w:proofErr w:type="spellStart"/>
      <w:proofErr w:type="gramStart"/>
      <w:r>
        <w:rPr>
          <w:rFonts w:ascii="TimesNewRomanPSMT" w:hAnsi="TimesNewRomanPSMT"/>
        </w:rPr>
        <w:t>Date,Time</w:t>
      </w:r>
      <w:proofErr w:type="gramEnd"/>
      <w:r>
        <w:rPr>
          <w:rFonts w:ascii="TimesNewRomanPSMT" w:hAnsi="TimesNewRomanPSMT"/>
        </w:rPr>
        <w:t>,Transaction</w:t>
      </w:r>
      <w:proofErr w:type="spellEnd"/>
      <w:r>
        <w:rPr>
          <w:rFonts w:ascii="TimesNewRomanPSMT" w:hAnsi="TimesNewRomanPSMT"/>
        </w:rPr>
        <w:t xml:space="preserve"> and Item. Transaction can be thought as the order id. </w:t>
      </w:r>
    </w:p>
    <w:p w14:paraId="3F03F31C" w14:textId="15925CC1" w:rsidR="00544CF3" w:rsidRDefault="00544CF3" w:rsidP="00544CF3">
      <w:pPr>
        <w:pStyle w:val="NormalWeb"/>
      </w:pPr>
      <w:r>
        <w:fldChar w:fldCharType="begin"/>
      </w:r>
      <w:r>
        <w:instrText xml:space="preserve"> INCLUDEPICTURE "/var/folders/4_/39317wqj28ndc2p6h20vk10c0000gn/T/com.microsoft.Word/WebArchiveCopyPasteTempFiles/page3image28360704"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FD1AF3" wp14:editId="4AFFB704">
            <wp:extent cx="4618355" cy="1689100"/>
            <wp:effectExtent l="0" t="0" r="4445" b="0"/>
            <wp:docPr id="3" name="Picture 3" descr="page3image2836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283607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C78020" w14:textId="77777777" w:rsidR="00544CF3" w:rsidRDefault="00544CF3" w:rsidP="00544CF3">
      <w:pPr>
        <w:pStyle w:val="NormalWeb"/>
      </w:pPr>
      <w:r>
        <w:rPr>
          <w:rFonts w:ascii="TimesNewRomanPSMT" w:hAnsi="TimesNewRomanPSMT"/>
        </w:rPr>
        <w:t xml:space="preserve">Write a function that takes this file as an input and to the following: </w:t>
      </w:r>
    </w:p>
    <w:p w14:paraId="2F8B417D" w14:textId="1B209550" w:rsidR="00544CF3" w:rsidRDefault="00544CF3" w:rsidP="00544CF3">
      <w:pPr>
        <w:pStyle w:val="NormalWeb"/>
        <w:numPr>
          <w:ilvl w:val="0"/>
          <w:numId w:val="6"/>
        </w:numPr>
      </w:pPr>
      <w:r>
        <w:rPr>
          <w:rFonts w:ascii="TimesNewRomanPSMT" w:hAnsi="TimesNewRomanPSMT"/>
        </w:rPr>
        <w:t xml:space="preserve">a)  Print the number of unique items </w:t>
      </w:r>
    </w:p>
    <w:p w14:paraId="0C5C279D" w14:textId="3BDF9A13" w:rsidR="00544CF3" w:rsidRDefault="00544CF3" w:rsidP="00544CF3">
      <w:pPr>
        <w:pStyle w:val="NormalWeb"/>
        <w:numPr>
          <w:ilvl w:val="0"/>
          <w:numId w:val="6"/>
        </w:numPr>
      </w:pPr>
      <w:r>
        <w:rPr>
          <w:rFonts w:ascii="TimesNewRomanPSMT" w:hAnsi="TimesNewRomanPSMT"/>
        </w:rPr>
        <w:t xml:space="preserve">b)  Print how many times each item was sold. </w:t>
      </w:r>
    </w:p>
    <w:p w14:paraId="46686549" w14:textId="77777777" w:rsidR="00544CF3" w:rsidRDefault="00544CF3" w:rsidP="00544CF3">
      <w:pPr>
        <w:pStyle w:val="NormalWeb"/>
        <w:numPr>
          <w:ilvl w:val="0"/>
          <w:numId w:val="6"/>
        </w:numPr>
      </w:pPr>
      <w:r>
        <w:rPr>
          <w:rFonts w:ascii="TimesNewRomanPSMT" w:hAnsi="TimesNewRomanPSMT"/>
        </w:rPr>
        <w:t xml:space="preserve">c)  How many transactions contain Coffee. Note that you may have more than one coffee in one </w:t>
      </w:r>
    </w:p>
    <w:p w14:paraId="2E0284A7" w14:textId="0C26AAF7" w:rsidR="00544CF3" w:rsidRDefault="00544CF3" w:rsidP="00544CF3">
      <w:pPr>
        <w:pStyle w:val="NormalWeb"/>
        <w:ind w:left="720"/>
      </w:pPr>
      <w:r>
        <w:rPr>
          <w:rFonts w:ascii="TimesNewRomanPSMT" w:hAnsi="TimesNewRomanPSMT"/>
        </w:rPr>
        <w:t xml:space="preserve">transaction. </w:t>
      </w:r>
    </w:p>
    <w:p w14:paraId="31A7BA0F" w14:textId="77777777" w:rsidR="00544CF3" w:rsidRDefault="00544CF3" w:rsidP="00544CF3">
      <w:pPr>
        <w:pStyle w:val="NormalWeb"/>
      </w:pPr>
      <w:r>
        <w:rPr>
          <w:rFonts w:ascii="TimesNewRomanPSMT" w:hAnsi="TimesNewRomanPSMT"/>
        </w:rPr>
        <w:t xml:space="preserve">Your output should look like below: </w:t>
      </w:r>
    </w:p>
    <w:p w14:paraId="4C0B4B50" w14:textId="77777777" w:rsidR="008C6611" w:rsidRDefault="00DD459F" w:rsidP="008C6611">
      <w:pPr>
        <w:pStyle w:val="NormalWeb"/>
        <w:rPr>
          <w:lang w:val="en-GB" w:eastAsia="en-GB"/>
        </w:rPr>
      </w:pPr>
      <w:r>
        <w:rPr>
          <w:rFonts w:ascii="TimesNewRomanPSMT" w:hAnsi="TimesNewRomanPSMT"/>
          <w:noProof/>
        </w:rPr>
        <w:drawing>
          <wp:inline distT="0" distB="0" distL="0" distR="0" wp14:anchorId="5440A6C3" wp14:editId="05FAE425">
            <wp:extent cx="4910118" cy="17957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3 at 11.24.4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118" cy="17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338C" w14:textId="62C54331" w:rsidR="008C6611" w:rsidRPr="008C6611" w:rsidRDefault="008C6611" w:rsidP="008C6611">
      <w:pPr>
        <w:pStyle w:val="NormalWeb"/>
        <w:rPr>
          <w:rFonts w:ascii="TimesNewRomanPSMT" w:hAnsi="TimesNewRomanPSMT"/>
        </w:rPr>
      </w:pPr>
      <w:r>
        <w:rPr>
          <w:lang w:val="en-GB" w:eastAsia="en-GB"/>
        </w:rPr>
        <w:t xml:space="preserve">4) </w:t>
      </w:r>
      <w:r>
        <w:rPr>
          <w:lang w:val="en-GB" w:eastAsia="en-GB"/>
        </w:rPr>
        <w:t xml:space="preserve"> print a table showing the monthly sales quantity of coffee and Tea.</w:t>
      </w:r>
    </w:p>
    <w:p w14:paraId="4C190548" w14:textId="15E7C9DA" w:rsidR="008C6611" w:rsidRPr="00DD459F" w:rsidRDefault="008C6611" w:rsidP="00DD459F">
      <w:pPr>
        <w:pStyle w:val="NormalWeb"/>
        <w:rPr>
          <w:rFonts w:ascii="TimesNewRomanPSMT" w:hAnsi="TimesNewRomanPSMT"/>
        </w:rPr>
      </w:pPr>
      <w:r>
        <w:rPr>
          <w:b/>
          <w:noProof/>
        </w:rPr>
        <w:drawing>
          <wp:inline distT="0" distB="0" distL="0" distR="0" wp14:anchorId="78376B29" wp14:editId="30A26302">
            <wp:extent cx="2015412" cy="224195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9 at 13.41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86" cy="22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F8E4" w14:textId="77777777" w:rsidR="00221B0A" w:rsidRDefault="00221B0A">
      <w:pPr>
        <w:rPr>
          <w:b/>
        </w:rPr>
      </w:pPr>
      <w:r>
        <w:rPr>
          <w:b/>
        </w:rPr>
        <w:br w:type="page"/>
      </w:r>
    </w:p>
    <w:p w14:paraId="4B4A5FB1" w14:textId="7F45D8CC" w:rsidR="008C6611" w:rsidRPr="00761C5F" w:rsidRDefault="008C6611" w:rsidP="00761C5F">
      <w:pPr>
        <w:rPr>
          <w:lang w:eastAsia="en-GB"/>
        </w:rPr>
      </w:pPr>
    </w:p>
    <w:p w14:paraId="3AB7E172" w14:textId="278C6001" w:rsidR="008C6611" w:rsidRPr="00F65C66" w:rsidRDefault="008C6611" w:rsidP="008C6611">
      <w:pPr>
        <w:widowControl w:val="0"/>
        <w:spacing w:after="120" w:line="0" w:lineRule="atLeast"/>
        <w:rPr>
          <w:b/>
          <w:lang w:val="tr-TR"/>
        </w:rPr>
      </w:pPr>
      <w:r>
        <w:rPr>
          <w:b/>
        </w:rPr>
        <w:t xml:space="preserve">Problem </w:t>
      </w:r>
      <w:r w:rsidR="00761C5F">
        <w:rPr>
          <w:b/>
          <w:lang w:val="tr-TR"/>
        </w:rPr>
        <w:t>4</w:t>
      </w:r>
    </w:p>
    <w:p w14:paraId="3B61D006" w14:textId="77777777" w:rsidR="00761C5F" w:rsidRDefault="008C6611" w:rsidP="008C6611">
      <w:pPr>
        <w:pStyle w:val="HTMLPreformatted"/>
        <w:jc w:val="both"/>
        <w:rPr>
          <w:rFonts w:ascii="Times New Roman" w:hAnsi="Times New Roman" w:cs="Times New Roman"/>
          <w:lang w:val="tr-TR"/>
        </w:rPr>
      </w:pPr>
      <w:proofErr w:type="spellStart"/>
      <w:r w:rsidRPr="006D1D78">
        <w:rPr>
          <w:rFonts w:ascii="Times New Roman" w:hAnsi="Times New Roman" w:cs="Times New Roman"/>
          <w:lang w:val="tr-TR"/>
        </w:rPr>
        <w:t>This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problem is </w:t>
      </w:r>
      <w:proofErr w:type="spellStart"/>
      <w:r w:rsidRPr="006D1D78">
        <w:rPr>
          <w:rFonts w:ascii="Times New Roman" w:hAnsi="Times New Roman" w:cs="Times New Roman"/>
          <w:lang w:val="tr-TR"/>
        </w:rPr>
        <w:t>based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on a </w:t>
      </w:r>
      <w:proofErr w:type="spellStart"/>
      <w:r w:rsidRPr="006D1D78">
        <w:rPr>
          <w:rFonts w:ascii="Times New Roman" w:hAnsi="Times New Roman" w:cs="Times New Roman"/>
          <w:lang w:val="tr-TR"/>
        </w:rPr>
        <w:t>subset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D1D78">
        <w:rPr>
          <w:rFonts w:ascii="Times New Roman" w:hAnsi="Times New Roman" w:cs="Times New Roman"/>
          <w:lang w:val="tr-TR"/>
        </w:rPr>
        <w:t>the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311 service </w:t>
      </w:r>
      <w:proofErr w:type="spellStart"/>
      <w:r w:rsidRPr="006D1D78">
        <w:rPr>
          <w:rFonts w:ascii="Times New Roman" w:hAnsi="Times New Roman" w:cs="Times New Roman"/>
          <w:lang w:val="tr-TR"/>
        </w:rPr>
        <w:t>requests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from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NYC Open Data. </w:t>
      </w:r>
      <w:proofErr w:type="spellStart"/>
      <w:r w:rsidRPr="006D1D78">
        <w:rPr>
          <w:rFonts w:ascii="Times New Roman" w:hAnsi="Times New Roman" w:cs="Times New Roman"/>
          <w:lang w:val="tr-TR"/>
        </w:rPr>
        <w:t>You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are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given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311-service-requests.csv file. </w:t>
      </w:r>
      <w:proofErr w:type="spellStart"/>
      <w:r w:rsidRPr="006D1D78">
        <w:rPr>
          <w:rFonts w:ascii="Times New Roman" w:hAnsi="Times New Roman" w:cs="Times New Roman"/>
          <w:lang w:val="tr-TR"/>
        </w:rPr>
        <w:t>Use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this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file as </w:t>
      </w:r>
      <w:proofErr w:type="spellStart"/>
      <w:r w:rsidRPr="006D1D78">
        <w:rPr>
          <w:rFonts w:ascii="Times New Roman" w:hAnsi="Times New Roman" w:cs="Times New Roman"/>
          <w:lang w:val="tr-TR"/>
        </w:rPr>
        <w:t>the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input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do </w:t>
      </w:r>
      <w:proofErr w:type="spellStart"/>
      <w:r w:rsidRPr="006D1D78">
        <w:rPr>
          <w:rFonts w:ascii="Times New Roman" w:hAnsi="Times New Roman" w:cs="Times New Roman"/>
          <w:lang w:val="tr-TR"/>
        </w:rPr>
        <w:t>the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following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analysis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. </w:t>
      </w:r>
    </w:p>
    <w:p w14:paraId="7FE5C19D" w14:textId="77777777" w:rsidR="00761C5F" w:rsidRDefault="00761C5F" w:rsidP="008C6611">
      <w:pPr>
        <w:pStyle w:val="HTMLPreformatted"/>
        <w:jc w:val="both"/>
        <w:rPr>
          <w:rFonts w:ascii="Times New Roman" w:hAnsi="Times New Roman" w:cs="Times New Roman"/>
          <w:lang w:val="tr-TR"/>
        </w:rPr>
      </w:pPr>
    </w:p>
    <w:p w14:paraId="164C633B" w14:textId="57A772E0" w:rsidR="008C6611" w:rsidRDefault="008C6611" w:rsidP="00761C5F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6D1D78">
        <w:rPr>
          <w:rFonts w:ascii="Times New Roman" w:hAnsi="Times New Roman" w:cs="Times New Roman"/>
          <w:lang w:val="tr-TR"/>
        </w:rPr>
        <w:t>Find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average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completion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time in </w:t>
      </w:r>
      <w:proofErr w:type="spellStart"/>
      <w:r w:rsidRPr="006D1D78">
        <w:rPr>
          <w:rFonts w:ascii="Times New Roman" w:hAnsi="Times New Roman" w:cs="Times New Roman"/>
          <w:lang w:val="tr-TR"/>
        </w:rPr>
        <w:t>hours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for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top-10 </w:t>
      </w:r>
      <w:proofErr w:type="spellStart"/>
      <w:r w:rsidRPr="006D1D78">
        <w:rPr>
          <w:rFonts w:ascii="Times New Roman" w:hAnsi="Times New Roman" w:cs="Times New Roman"/>
          <w:lang w:val="tr-TR"/>
        </w:rPr>
        <w:t>most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frequent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complaints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6D1D78">
        <w:rPr>
          <w:rFonts w:ascii="Times New Roman" w:hAnsi="Times New Roman" w:cs="Times New Roman"/>
          <w:lang w:val="tr-TR"/>
        </w:rPr>
        <w:t>Also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calculate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how </w:t>
      </w:r>
      <w:proofErr w:type="spellStart"/>
      <w:r w:rsidRPr="006D1D78">
        <w:rPr>
          <w:rFonts w:ascii="Times New Roman" w:hAnsi="Times New Roman" w:cs="Times New Roman"/>
          <w:lang w:val="tr-TR"/>
        </w:rPr>
        <w:t>many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data </w:t>
      </w:r>
      <w:proofErr w:type="spellStart"/>
      <w:r w:rsidRPr="006D1D78">
        <w:rPr>
          <w:rFonts w:ascii="Times New Roman" w:hAnsi="Times New Roman" w:cs="Times New Roman"/>
          <w:lang w:val="tr-TR"/>
        </w:rPr>
        <w:t>points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you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have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for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each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complaint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types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. Do </w:t>
      </w:r>
      <w:proofErr w:type="spellStart"/>
      <w:r w:rsidRPr="006D1D78">
        <w:rPr>
          <w:rFonts w:ascii="Times New Roman" w:hAnsi="Times New Roman" w:cs="Times New Roman"/>
          <w:lang w:val="tr-TR"/>
        </w:rPr>
        <w:t>this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analysis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only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for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closed</w:t>
      </w:r>
      <w:proofErr w:type="spellEnd"/>
      <w:r w:rsidRPr="006D1D7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D1D78">
        <w:rPr>
          <w:rFonts w:ascii="Times New Roman" w:hAnsi="Times New Roman" w:cs="Times New Roman"/>
          <w:lang w:val="tr-TR"/>
        </w:rPr>
        <w:t>complaints</w:t>
      </w:r>
      <w:proofErr w:type="spellEnd"/>
      <w:r w:rsidRPr="006D1D78">
        <w:rPr>
          <w:rFonts w:ascii="Times New Roman" w:hAnsi="Times New Roman" w:cs="Times New Roman"/>
          <w:lang w:val="tr-TR"/>
        </w:rPr>
        <w:t>.</w:t>
      </w:r>
    </w:p>
    <w:p w14:paraId="6259EC05" w14:textId="2EC05AD4" w:rsidR="008C6611" w:rsidRDefault="008C6611" w:rsidP="008C6611">
      <w:pPr>
        <w:pStyle w:val="HTMLPreformatted"/>
        <w:jc w:val="both"/>
        <w:rPr>
          <w:rFonts w:ascii="Times New Roman" w:hAnsi="Times New Roman" w:cs="Times New Roman"/>
          <w:lang w:val="tr-TR"/>
        </w:rPr>
      </w:pPr>
    </w:p>
    <w:p w14:paraId="246936C8" w14:textId="7367603C" w:rsidR="008C6611" w:rsidRPr="006D1D78" w:rsidRDefault="008C6611" w:rsidP="008C6611">
      <w:pPr>
        <w:pStyle w:val="HTMLPreformatted"/>
        <w:jc w:val="both"/>
        <w:rPr>
          <w:rFonts w:ascii="Times New Roman" w:hAnsi="Times New Roman" w:cs="Times New Roman"/>
          <w:lang w:val="tr-T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3C5DF" wp14:editId="402AE164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3635924" cy="302457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30 at 16.01.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924" cy="3024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AFF99" w14:textId="77777777" w:rsidR="008C6611" w:rsidRDefault="008C6611" w:rsidP="00221B0A">
      <w:pPr>
        <w:pStyle w:val="ListParagraph"/>
        <w:jc w:val="center"/>
        <w:rPr>
          <w:rFonts w:ascii="Times New Roman" w:hAnsi="Times New Roman"/>
          <w:sz w:val="24"/>
          <w:szCs w:val="24"/>
          <w:lang w:eastAsia="en-GB"/>
        </w:rPr>
      </w:pPr>
    </w:p>
    <w:p w14:paraId="1AE9C080" w14:textId="0284AD6B" w:rsidR="00221B0A" w:rsidRDefault="00221B0A" w:rsidP="00B34D6A">
      <w:pPr>
        <w:pStyle w:val="ListParagraph"/>
        <w:ind w:left="1080"/>
        <w:rPr>
          <w:sz w:val="24"/>
          <w:szCs w:val="24"/>
        </w:rPr>
      </w:pPr>
    </w:p>
    <w:p w14:paraId="36FD8709" w14:textId="373241B5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1E0F9AA4" w14:textId="57AC4FE8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08825851" w14:textId="0B82D786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3592D6B8" w14:textId="5D441CAB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190CC56F" w14:textId="19FEE9BA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63593319" w14:textId="700A3E90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540F1D83" w14:textId="62EC0686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13C33E04" w14:textId="442ED22E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5342076D" w14:textId="2723BCD6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21102839" w14:textId="03E3DB51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57616646" w14:textId="4E9D7FF1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0B422BB4" w14:textId="04934221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205CA623" w14:textId="1D5E3E65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438C6C94" w14:textId="7D2E32F8" w:rsidR="008C6611" w:rsidRDefault="008C6611" w:rsidP="00B34D6A">
      <w:pPr>
        <w:pStyle w:val="ListParagraph"/>
        <w:ind w:left="1080"/>
        <w:rPr>
          <w:sz w:val="24"/>
          <w:szCs w:val="24"/>
        </w:rPr>
      </w:pPr>
    </w:p>
    <w:p w14:paraId="1DA63CD9" w14:textId="77777777" w:rsidR="008C6611" w:rsidRDefault="008C6611" w:rsidP="008C6611">
      <w:pPr>
        <w:jc w:val="center"/>
      </w:pPr>
    </w:p>
    <w:p w14:paraId="167F18D5" w14:textId="35E84CC7" w:rsidR="00761C5F" w:rsidRPr="00761C5F" w:rsidRDefault="008C6611" w:rsidP="00761C5F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proofErr w:type="spellStart"/>
      <w:r w:rsidRPr="00761C5F">
        <w:rPr>
          <w:lang w:val="tr-TR"/>
        </w:rPr>
        <w:t>Find</w:t>
      </w:r>
      <w:proofErr w:type="spellEnd"/>
      <w:r w:rsidRPr="00761C5F">
        <w:rPr>
          <w:lang w:val="tr-TR"/>
        </w:rPr>
        <w:t xml:space="preserve"> </w:t>
      </w:r>
      <w:proofErr w:type="spellStart"/>
      <w:r w:rsidRPr="00761C5F">
        <w:rPr>
          <w:lang w:val="tr-TR"/>
        </w:rPr>
        <w:t>the</w:t>
      </w:r>
      <w:proofErr w:type="spellEnd"/>
      <w:r w:rsidRPr="00761C5F">
        <w:rPr>
          <w:lang w:val="tr-TR"/>
        </w:rPr>
        <w:t xml:space="preserve"> </w:t>
      </w:r>
      <w:proofErr w:type="spellStart"/>
      <w:r w:rsidRPr="00761C5F">
        <w:rPr>
          <w:lang w:val="tr-TR"/>
        </w:rPr>
        <w:t>day</w:t>
      </w:r>
      <w:proofErr w:type="spellEnd"/>
      <w:r w:rsidRPr="00761C5F">
        <w:rPr>
          <w:lang w:val="tr-TR"/>
        </w:rPr>
        <w:t xml:space="preserve"> </w:t>
      </w:r>
      <w:proofErr w:type="spellStart"/>
      <w:r w:rsidRPr="00761C5F">
        <w:rPr>
          <w:lang w:val="tr-TR"/>
        </w:rPr>
        <w:t>that</w:t>
      </w:r>
      <w:proofErr w:type="spellEnd"/>
      <w:r w:rsidRPr="00761C5F">
        <w:rPr>
          <w:lang w:val="tr-TR"/>
        </w:rPr>
        <w:t xml:space="preserve"> has </w:t>
      </w:r>
      <w:proofErr w:type="spellStart"/>
      <w:r w:rsidRPr="00761C5F">
        <w:rPr>
          <w:lang w:val="tr-TR"/>
        </w:rPr>
        <w:t>the</w:t>
      </w:r>
      <w:proofErr w:type="spellEnd"/>
      <w:r w:rsidRPr="00761C5F">
        <w:rPr>
          <w:lang w:val="tr-TR"/>
        </w:rPr>
        <w:t xml:space="preserve"> </w:t>
      </w:r>
      <w:proofErr w:type="spellStart"/>
      <w:r w:rsidRPr="00761C5F">
        <w:rPr>
          <w:lang w:val="tr-TR"/>
        </w:rPr>
        <w:t>highest</w:t>
      </w:r>
      <w:proofErr w:type="spellEnd"/>
      <w:r w:rsidRPr="00761C5F">
        <w:rPr>
          <w:lang w:val="tr-TR"/>
        </w:rPr>
        <w:t xml:space="preserve"> </w:t>
      </w:r>
      <w:proofErr w:type="spellStart"/>
      <w:r w:rsidRPr="00761C5F">
        <w:rPr>
          <w:lang w:val="tr-TR"/>
        </w:rPr>
        <w:t>number</w:t>
      </w:r>
      <w:proofErr w:type="spellEnd"/>
      <w:r w:rsidRPr="00761C5F">
        <w:rPr>
          <w:lang w:val="tr-TR"/>
        </w:rPr>
        <w:t xml:space="preserve"> of </w:t>
      </w:r>
      <w:proofErr w:type="spellStart"/>
      <w:r w:rsidRPr="00761C5F">
        <w:rPr>
          <w:lang w:val="tr-TR"/>
        </w:rPr>
        <w:t>complaints</w:t>
      </w:r>
      <w:proofErr w:type="spellEnd"/>
      <w:r w:rsidRPr="00761C5F">
        <w:rPr>
          <w:lang w:val="tr-TR"/>
        </w:rPr>
        <w:t xml:space="preserve">. </w:t>
      </w:r>
      <w:proofErr w:type="spellStart"/>
      <w:r w:rsidRPr="00761C5F">
        <w:rPr>
          <w:lang w:val="tr-TR"/>
        </w:rPr>
        <w:t>Print</w:t>
      </w:r>
      <w:proofErr w:type="spellEnd"/>
      <w:r w:rsidRPr="00761C5F">
        <w:rPr>
          <w:lang w:val="tr-TR"/>
        </w:rPr>
        <w:t xml:space="preserve"> </w:t>
      </w:r>
      <w:proofErr w:type="spellStart"/>
      <w:r w:rsidRPr="00761C5F">
        <w:rPr>
          <w:lang w:val="tr-TR"/>
        </w:rPr>
        <w:t>the</w:t>
      </w:r>
      <w:proofErr w:type="spellEnd"/>
      <w:r w:rsidRPr="00761C5F">
        <w:rPr>
          <w:lang w:val="tr-TR"/>
        </w:rPr>
        <w:t xml:space="preserve"> </w:t>
      </w:r>
      <w:proofErr w:type="spellStart"/>
      <w:r w:rsidRPr="00761C5F">
        <w:rPr>
          <w:lang w:val="tr-TR"/>
        </w:rPr>
        <w:t>result</w:t>
      </w:r>
      <w:proofErr w:type="spellEnd"/>
      <w:r w:rsidRPr="00761C5F">
        <w:rPr>
          <w:lang w:val="tr-TR"/>
        </w:rPr>
        <w:t xml:space="preserve"> in </w:t>
      </w:r>
      <w:proofErr w:type="spellStart"/>
      <w:r w:rsidRPr="00761C5F">
        <w:rPr>
          <w:lang w:val="tr-TR"/>
        </w:rPr>
        <w:t>the</w:t>
      </w:r>
      <w:proofErr w:type="spellEnd"/>
      <w:r w:rsidRPr="00761C5F">
        <w:rPr>
          <w:lang w:val="tr-TR"/>
        </w:rPr>
        <w:t xml:space="preserve"> </w:t>
      </w:r>
      <w:proofErr w:type="spellStart"/>
      <w:r w:rsidRPr="00761C5F">
        <w:rPr>
          <w:lang w:val="tr-TR"/>
        </w:rPr>
        <w:t>following</w:t>
      </w:r>
      <w:proofErr w:type="spellEnd"/>
      <w:r w:rsidRPr="00761C5F">
        <w:rPr>
          <w:lang w:val="tr-TR"/>
        </w:rPr>
        <w:t xml:space="preserve"> format.</w:t>
      </w:r>
    </w:p>
    <w:p w14:paraId="79B4F931" w14:textId="57ACC91E" w:rsidR="008C6611" w:rsidRDefault="008C6611" w:rsidP="00761C5F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512DD0">
        <w:rPr>
          <w:rFonts w:ascii="Courier New" w:hAnsi="Courier New" w:cs="Courier New"/>
          <w:sz w:val="24"/>
          <w:szCs w:val="24"/>
        </w:rPr>
        <w:tab/>
      </w:r>
      <w:r w:rsidRPr="00512DD0">
        <w:rPr>
          <w:rFonts w:ascii="Courier New" w:hAnsi="Courier New" w:cs="Courier New"/>
          <w:sz w:val="24"/>
          <w:szCs w:val="24"/>
        </w:rPr>
        <w:tab/>
      </w:r>
      <w:r w:rsidRPr="00512DD0">
        <w:rPr>
          <w:rFonts w:ascii="Courier New" w:hAnsi="Courier New" w:cs="Courier New"/>
          <w:sz w:val="24"/>
          <w:szCs w:val="24"/>
        </w:rPr>
        <w:tab/>
        <w:t>'October-24-Thursday'</w:t>
      </w:r>
    </w:p>
    <w:p w14:paraId="1AAC63A9" w14:textId="77777777" w:rsidR="00761C5F" w:rsidRPr="00512DD0" w:rsidRDefault="00761C5F" w:rsidP="00761C5F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671A405E" w14:textId="5325EBC7" w:rsidR="008C6611" w:rsidRPr="00761C5F" w:rsidRDefault="008C6611" w:rsidP="00761C5F">
      <w:pPr>
        <w:pStyle w:val="ListParagraph"/>
        <w:numPr>
          <w:ilvl w:val="0"/>
          <w:numId w:val="9"/>
        </w:numPr>
        <w:jc w:val="center"/>
        <w:rPr>
          <w:lang w:val="tr-TR"/>
        </w:rPr>
      </w:pPr>
      <w:proofErr w:type="spellStart"/>
      <w:r w:rsidRPr="00761C5F">
        <w:rPr>
          <w:sz w:val="24"/>
          <w:szCs w:val="24"/>
          <w:lang w:val="tr-TR"/>
        </w:rPr>
        <w:t>Produce</w:t>
      </w:r>
      <w:proofErr w:type="spellEnd"/>
      <w:r w:rsidRPr="00761C5F">
        <w:rPr>
          <w:sz w:val="24"/>
          <w:szCs w:val="24"/>
          <w:lang w:val="tr-TR"/>
        </w:rPr>
        <w:t xml:space="preserve"> a </w:t>
      </w:r>
      <w:proofErr w:type="spellStart"/>
      <w:r w:rsidRPr="00761C5F">
        <w:rPr>
          <w:sz w:val="24"/>
          <w:szCs w:val="24"/>
          <w:lang w:val="tr-TR"/>
        </w:rPr>
        <w:t>table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for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the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number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complaint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type</w:t>
      </w:r>
      <w:proofErr w:type="spellEnd"/>
      <w:r w:rsidRPr="00761C5F">
        <w:rPr>
          <w:sz w:val="24"/>
          <w:szCs w:val="24"/>
          <w:lang w:val="tr-TR"/>
        </w:rPr>
        <w:t xml:space="preserve"> in </w:t>
      </w:r>
      <w:proofErr w:type="spellStart"/>
      <w:r w:rsidRPr="00761C5F">
        <w:rPr>
          <w:sz w:val="24"/>
          <w:szCs w:val="24"/>
          <w:lang w:val="tr-TR"/>
        </w:rPr>
        <w:t>each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day</w:t>
      </w:r>
      <w:proofErr w:type="spellEnd"/>
      <w:r w:rsidRPr="00761C5F">
        <w:rPr>
          <w:sz w:val="24"/>
          <w:szCs w:val="24"/>
          <w:lang w:val="tr-TR"/>
        </w:rPr>
        <w:t xml:space="preserve"> of </w:t>
      </w:r>
      <w:proofErr w:type="spellStart"/>
      <w:r w:rsidRPr="00761C5F">
        <w:rPr>
          <w:sz w:val="24"/>
          <w:szCs w:val="24"/>
          <w:lang w:val="tr-TR"/>
        </w:rPr>
        <w:t>the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week</w:t>
      </w:r>
      <w:proofErr w:type="spellEnd"/>
      <w:r w:rsidRPr="00761C5F">
        <w:rPr>
          <w:sz w:val="24"/>
          <w:szCs w:val="24"/>
          <w:lang w:val="tr-TR"/>
        </w:rPr>
        <w:t xml:space="preserve">. Do </w:t>
      </w:r>
      <w:proofErr w:type="spellStart"/>
      <w:r w:rsidRPr="00761C5F">
        <w:rPr>
          <w:sz w:val="24"/>
          <w:szCs w:val="24"/>
          <w:lang w:val="tr-TR"/>
        </w:rPr>
        <w:t>this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analysis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only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for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the</w:t>
      </w:r>
      <w:proofErr w:type="spellEnd"/>
      <w:r w:rsidRPr="00761C5F">
        <w:rPr>
          <w:sz w:val="24"/>
          <w:szCs w:val="24"/>
          <w:lang w:val="tr-TR"/>
        </w:rPr>
        <w:t xml:space="preserve"> top-10 </w:t>
      </w:r>
      <w:proofErr w:type="spellStart"/>
      <w:r w:rsidRPr="00761C5F">
        <w:rPr>
          <w:sz w:val="24"/>
          <w:szCs w:val="24"/>
          <w:lang w:val="tr-TR"/>
        </w:rPr>
        <w:t>most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frequent</w:t>
      </w:r>
      <w:proofErr w:type="spellEnd"/>
      <w:r w:rsidRPr="00761C5F">
        <w:rPr>
          <w:sz w:val="24"/>
          <w:szCs w:val="24"/>
          <w:lang w:val="tr-TR"/>
        </w:rPr>
        <w:t xml:space="preserve"> </w:t>
      </w:r>
      <w:proofErr w:type="spellStart"/>
      <w:r w:rsidRPr="00761C5F">
        <w:rPr>
          <w:sz w:val="24"/>
          <w:szCs w:val="24"/>
          <w:lang w:val="tr-TR"/>
        </w:rPr>
        <w:t>complaints</w:t>
      </w:r>
      <w:proofErr w:type="spellEnd"/>
      <w:r w:rsidRPr="00761C5F">
        <w:rPr>
          <w:sz w:val="24"/>
          <w:szCs w:val="24"/>
          <w:lang w:val="tr-TR"/>
        </w:rPr>
        <w:t xml:space="preserve">. </w:t>
      </w:r>
      <w:r>
        <w:rPr>
          <w:noProof/>
        </w:rPr>
        <w:drawing>
          <wp:inline distT="0" distB="0" distL="0" distR="0" wp14:anchorId="0D2E7696" wp14:editId="4A881E40">
            <wp:extent cx="6298565" cy="18592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30 at 14.02.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5727" w14:textId="01F86E89" w:rsidR="00761C5F" w:rsidRDefault="00761C5F" w:rsidP="00761C5F">
      <w:pPr>
        <w:ind w:left="360"/>
        <w:jc w:val="both"/>
        <w:rPr>
          <w:lang w:val="tr-TR"/>
        </w:rPr>
      </w:pPr>
    </w:p>
    <w:p w14:paraId="32B52CFA" w14:textId="6B8B36EE" w:rsidR="00761C5F" w:rsidRDefault="00761C5F" w:rsidP="00761C5F">
      <w:pPr>
        <w:ind w:left="360"/>
        <w:jc w:val="both"/>
        <w:rPr>
          <w:lang w:val="tr-TR"/>
        </w:rPr>
      </w:pPr>
    </w:p>
    <w:p w14:paraId="56C73D93" w14:textId="349206A5" w:rsidR="00761C5F" w:rsidRDefault="00761C5F" w:rsidP="00761C5F">
      <w:pPr>
        <w:ind w:left="360"/>
        <w:jc w:val="both"/>
        <w:rPr>
          <w:lang w:val="tr-TR"/>
        </w:rPr>
      </w:pPr>
    </w:p>
    <w:p w14:paraId="6115C467" w14:textId="1B1C82CE" w:rsidR="00761C5F" w:rsidRDefault="00761C5F" w:rsidP="00761C5F">
      <w:pPr>
        <w:ind w:left="360"/>
        <w:jc w:val="both"/>
        <w:rPr>
          <w:lang w:val="tr-TR"/>
        </w:rPr>
      </w:pPr>
    </w:p>
    <w:p w14:paraId="2FD2D514" w14:textId="46453B9A" w:rsidR="00761C5F" w:rsidRDefault="00761C5F" w:rsidP="00761C5F">
      <w:pPr>
        <w:ind w:left="360"/>
        <w:jc w:val="both"/>
        <w:rPr>
          <w:lang w:val="tr-TR"/>
        </w:rPr>
      </w:pPr>
    </w:p>
    <w:p w14:paraId="690C6CE4" w14:textId="1CBA60E4" w:rsidR="00761C5F" w:rsidRDefault="00761C5F" w:rsidP="00761C5F">
      <w:pPr>
        <w:ind w:left="360"/>
        <w:jc w:val="both"/>
        <w:rPr>
          <w:lang w:val="tr-TR"/>
        </w:rPr>
      </w:pPr>
    </w:p>
    <w:p w14:paraId="3523BA2F" w14:textId="36AA6F1F" w:rsidR="00761C5F" w:rsidRDefault="00761C5F" w:rsidP="00761C5F">
      <w:pPr>
        <w:ind w:left="360"/>
        <w:jc w:val="both"/>
        <w:rPr>
          <w:lang w:val="tr-TR"/>
        </w:rPr>
      </w:pPr>
    </w:p>
    <w:p w14:paraId="4375CE21" w14:textId="77777777" w:rsidR="00761C5F" w:rsidRPr="00761C5F" w:rsidRDefault="00761C5F" w:rsidP="00761C5F">
      <w:pPr>
        <w:ind w:left="360"/>
        <w:jc w:val="both"/>
        <w:rPr>
          <w:lang w:val="tr-TR"/>
        </w:rPr>
      </w:pPr>
    </w:p>
    <w:p w14:paraId="7524506E" w14:textId="20F3C64E" w:rsidR="008C6611" w:rsidRDefault="008C6611" w:rsidP="00761C5F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lastRenderedPageBreak/>
        <w:t>F</w:t>
      </w:r>
      <w:r w:rsidRPr="00512DD0">
        <w:rPr>
          <w:sz w:val="24"/>
          <w:szCs w:val="24"/>
          <w:lang w:val="tr-TR"/>
        </w:rPr>
        <w:t>ind</w:t>
      </w:r>
      <w:proofErr w:type="spellEnd"/>
      <w:r w:rsidRPr="00512DD0">
        <w:rPr>
          <w:sz w:val="24"/>
          <w:szCs w:val="24"/>
          <w:lang w:val="tr-TR"/>
        </w:rPr>
        <w:t xml:space="preserve"> </w:t>
      </w:r>
      <w:proofErr w:type="spellStart"/>
      <w:r w:rsidRPr="00512DD0">
        <w:rPr>
          <w:sz w:val="24"/>
          <w:szCs w:val="24"/>
          <w:lang w:val="tr-TR"/>
        </w:rPr>
        <w:t>the</w:t>
      </w:r>
      <w:proofErr w:type="spellEnd"/>
      <w:r w:rsidRPr="00512DD0">
        <w:rPr>
          <w:sz w:val="24"/>
          <w:szCs w:val="24"/>
          <w:lang w:val="tr-TR"/>
        </w:rPr>
        <w:t xml:space="preserve"> </w:t>
      </w:r>
      <w:proofErr w:type="spellStart"/>
      <w:r w:rsidRPr="00512DD0">
        <w:rPr>
          <w:sz w:val="24"/>
          <w:szCs w:val="24"/>
          <w:lang w:val="tr-TR"/>
        </w:rPr>
        <w:t>percentages</w:t>
      </w:r>
      <w:proofErr w:type="spellEnd"/>
      <w:r w:rsidRPr="00512DD0">
        <w:rPr>
          <w:sz w:val="24"/>
          <w:szCs w:val="24"/>
          <w:lang w:val="tr-TR"/>
        </w:rPr>
        <w:t xml:space="preserve"> </w:t>
      </w:r>
      <w:proofErr w:type="spellStart"/>
      <w:r w:rsidRPr="00512DD0">
        <w:rPr>
          <w:sz w:val="24"/>
          <w:szCs w:val="24"/>
          <w:lang w:val="tr-TR"/>
        </w:rPr>
        <w:t>for</w:t>
      </w:r>
      <w:proofErr w:type="spellEnd"/>
      <w:r w:rsidRPr="00512DD0">
        <w:rPr>
          <w:sz w:val="24"/>
          <w:szCs w:val="24"/>
          <w:lang w:val="tr-TR"/>
        </w:rPr>
        <w:t xml:space="preserve"> </w:t>
      </w:r>
      <w:proofErr w:type="spellStart"/>
      <w:r w:rsidRPr="00512DD0">
        <w:rPr>
          <w:sz w:val="24"/>
          <w:szCs w:val="24"/>
          <w:lang w:val="tr-TR"/>
        </w:rPr>
        <w:t>the</w:t>
      </w:r>
      <w:proofErr w:type="spellEnd"/>
      <w:r w:rsidRPr="00512DD0">
        <w:rPr>
          <w:sz w:val="24"/>
          <w:szCs w:val="24"/>
          <w:lang w:val="tr-TR"/>
        </w:rPr>
        <w:t xml:space="preserve"> </w:t>
      </w:r>
      <w:proofErr w:type="spellStart"/>
      <w:r w:rsidRPr="00512DD0">
        <w:rPr>
          <w:sz w:val="24"/>
          <w:szCs w:val="24"/>
          <w:lang w:val="tr-TR"/>
        </w:rPr>
        <w:t>status</w:t>
      </w:r>
      <w:proofErr w:type="spellEnd"/>
      <w:r w:rsidRPr="00512DD0">
        <w:rPr>
          <w:sz w:val="24"/>
          <w:szCs w:val="24"/>
          <w:lang w:val="tr-TR"/>
        </w:rPr>
        <w:t xml:space="preserve"> of </w:t>
      </w:r>
      <w:proofErr w:type="spellStart"/>
      <w:r w:rsidRPr="00512DD0">
        <w:rPr>
          <w:sz w:val="24"/>
          <w:szCs w:val="24"/>
          <w:lang w:val="tr-TR"/>
        </w:rPr>
        <w:t>Complaints</w:t>
      </w:r>
      <w:proofErr w:type="spellEnd"/>
      <w:r w:rsidRPr="00512DD0">
        <w:rPr>
          <w:sz w:val="24"/>
          <w:szCs w:val="24"/>
          <w:lang w:val="tr-TR"/>
        </w:rPr>
        <w:t>.</w:t>
      </w:r>
      <w:r w:rsidRPr="0073630E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Do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analysis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top-10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frequent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complaints</w:t>
      </w:r>
      <w:proofErr w:type="spellEnd"/>
      <w:r>
        <w:rPr>
          <w:sz w:val="24"/>
          <w:szCs w:val="24"/>
          <w:lang w:val="tr-TR"/>
        </w:rPr>
        <w:t>.</w:t>
      </w:r>
      <w:r w:rsidRPr="00512DD0">
        <w:rPr>
          <w:sz w:val="24"/>
          <w:szCs w:val="24"/>
          <w:lang w:val="tr-TR"/>
        </w:rPr>
        <w:t xml:space="preserve"> </w:t>
      </w:r>
    </w:p>
    <w:p w14:paraId="70663FB0" w14:textId="0F2245B6" w:rsidR="008C6611" w:rsidRDefault="00761C5F" w:rsidP="00B34D6A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val="tr-TR"/>
        </w:rPr>
        <w:drawing>
          <wp:inline distT="0" distB="0" distL="0" distR="0" wp14:anchorId="188B3163" wp14:editId="2EF258FD">
            <wp:extent cx="5190836" cy="319017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3 at 13.02.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836" cy="31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1BAE" w14:textId="14079D68" w:rsidR="009B11B3" w:rsidRDefault="009B11B3" w:rsidP="00B34D6A">
      <w:pPr>
        <w:pStyle w:val="ListParagraph"/>
        <w:ind w:left="1080"/>
        <w:rPr>
          <w:sz w:val="24"/>
          <w:szCs w:val="24"/>
        </w:rPr>
      </w:pPr>
    </w:p>
    <w:p w14:paraId="032E654B" w14:textId="25F09ECD" w:rsidR="009B11B3" w:rsidRDefault="009B11B3" w:rsidP="00B34D6A">
      <w:pPr>
        <w:pStyle w:val="ListParagraph"/>
        <w:ind w:left="1080"/>
        <w:rPr>
          <w:sz w:val="24"/>
          <w:szCs w:val="24"/>
        </w:rPr>
      </w:pPr>
    </w:p>
    <w:p w14:paraId="1B08ECED" w14:textId="40761165" w:rsidR="009B11B3" w:rsidRDefault="009B11B3" w:rsidP="00B34D6A">
      <w:pPr>
        <w:pStyle w:val="ListParagraph"/>
        <w:ind w:left="1080"/>
        <w:rPr>
          <w:sz w:val="24"/>
          <w:szCs w:val="24"/>
        </w:rPr>
      </w:pPr>
    </w:p>
    <w:p w14:paraId="56E0FF13" w14:textId="77777777" w:rsidR="009B11B3" w:rsidRDefault="009B11B3">
      <w:pPr>
        <w:rPr>
          <w:b/>
        </w:rPr>
      </w:pPr>
      <w:r>
        <w:rPr>
          <w:b/>
        </w:rPr>
        <w:br w:type="page"/>
      </w:r>
    </w:p>
    <w:p w14:paraId="1269F2C7" w14:textId="19546CDC" w:rsidR="009B11B3" w:rsidRPr="00F65C66" w:rsidRDefault="009B11B3" w:rsidP="009B11B3">
      <w:pPr>
        <w:widowControl w:val="0"/>
        <w:spacing w:after="120" w:line="0" w:lineRule="atLeast"/>
        <w:rPr>
          <w:b/>
          <w:lang w:val="tr-TR"/>
        </w:rPr>
      </w:pPr>
      <w:r>
        <w:rPr>
          <w:b/>
        </w:rPr>
        <w:lastRenderedPageBreak/>
        <w:t xml:space="preserve">Problem </w:t>
      </w:r>
      <w:r>
        <w:rPr>
          <w:b/>
          <w:lang w:val="tr-TR"/>
        </w:rPr>
        <w:t>5</w:t>
      </w:r>
    </w:p>
    <w:p w14:paraId="59453F68" w14:textId="509E70AA" w:rsidR="009B11B3" w:rsidRDefault="009B11B3" w:rsidP="00B34D6A">
      <w:pPr>
        <w:pStyle w:val="ListParagraph"/>
        <w:ind w:left="1080"/>
        <w:rPr>
          <w:sz w:val="24"/>
          <w:szCs w:val="24"/>
        </w:rPr>
      </w:pPr>
    </w:p>
    <w:p w14:paraId="69551B92" w14:textId="77777777" w:rsidR="009B11B3" w:rsidRPr="0039249B" w:rsidRDefault="009B11B3" w:rsidP="00B34D6A">
      <w:pPr>
        <w:pStyle w:val="ListParagraph"/>
        <w:ind w:left="1080"/>
        <w:rPr>
          <w:sz w:val="24"/>
          <w:szCs w:val="24"/>
        </w:rPr>
      </w:pPr>
    </w:p>
    <w:sectPr w:rsidR="009B11B3" w:rsidRPr="0039249B" w:rsidSect="000E3F6B">
      <w:pgSz w:w="11907" w:h="16840"/>
      <w:pgMar w:top="288" w:right="850" w:bottom="720" w:left="1138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F292" w14:textId="77777777" w:rsidR="003F46F7" w:rsidRDefault="003F46F7" w:rsidP="005E3A8E">
      <w:r>
        <w:separator/>
      </w:r>
    </w:p>
  </w:endnote>
  <w:endnote w:type="continuationSeparator" w:id="0">
    <w:p w14:paraId="43CC40C2" w14:textId="77777777" w:rsidR="003F46F7" w:rsidRDefault="003F46F7" w:rsidP="005E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52965" w14:textId="77777777" w:rsidR="003F46F7" w:rsidRDefault="003F46F7" w:rsidP="005E3A8E">
      <w:r>
        <w:separator/>
      </w:r>
    </w:p>
  </w:footnote>
  <w:footnote w:type="continuationSeparator" w:id="0">
    <w:p w14:paraId="5AB0F955" w14:textId="77777777" w:rsidR="003F46F7" w:rsidRDefault="003F46F7" w:rsidP="005E3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66678"/>
    <w:multiLevelType w:val="multilevel"/>
    <w:tmpl w:val="903A89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973FC"/>
    <w:multiLevelType w:val="hybridMultilevel"/>
    <w:tmpl w:val="003E8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2CFA"/>
    <w:multiLevelType w:val="hybridMultilevel"/>
    <w:tmpl w:val="D26E86C4"/>
    <w:lvl w:ilvl="0" w:tplc="336634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52E0"/>
    <w:multiLevelType w:val="hybridMultilevel"/>
    <w:tmpl w:val="C0E471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6688B"/>
    <w:multiLevelType w:val="hybridMultilevel"/>
    <w:tmpl w:val="753CF9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54ED0"/>
    <w:multiLevelType w:val="hybridMultilevel"/>
    <w:tmpl w:val="E22EAC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E6152"/>
    <w:multiLevelType w:val="hybridMultilevel"/>
    <w:tmpl w:val="B95ED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44983"/>
    <w:multiLevelType w:val="hybridMultilevel"/>
    <w:tmpl w:val="2F2040E6"/>
    <w:lvl w:ilvl="0" w:tplc="676AC4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807ED"/>
    <w:multiLevelType w:val="multilevel"/>
    <w:tmpl w:val="97DC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hideSpellingErrors/>
  <w:proofState w:spelling="clean" w:grammar="clean"/>
  <w:attachedTemplate r:id="rId1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2EC"/>
    <w:rsid w:val="00000B72"/>
    <w:rsid w:val="000028DC"/>
    <w:rsid w:val="0000483A"/>
    <w:rsid w:val="00011C8C"/>
    <w:rsid w:val="00012287"/>
    <w:rsid w:val="00014683"/>
    <w:rsid w:val="00015156"/>
    <w:rsid w:val="00016062"/>
    <w:rsid w:val="00016C3C"/>
    <w:rsid w:val="0001739E"/>
    <w:rsid w:val="00022BD5"/>
    <w:rsid w:val="00023043"/>
    <w:rsid w:val="00030918"/>
    <w:rsid w:val="00034896"/>
    <w:rsid w:val="00035347"/>
    <w:rsid w:val="00047C9E"/>
    <w:rsid w:val="00050883"/>
    <w:rsid w:val="00052734"/>
    <w:rsid w:val="00053CBB"/>
    <w:rsid w:val="00060831"/>
    <w:rsid w:val="00064650"/>
    <w:rsid w:val="00064F3D"/>
    <w:rsid w:val="00066455"/>
    <w:rsid w:val="000732D6"/>
    <w:rsid w:val="00074B86"/>
    <w:rsid w:val="00080DDB"/>
    <w:rsid w:val="00081C96"/>
    <w:rsid w:val="00086FCA"/>
    <w:rsid w:val="00093779"/>
    <w:rsid w:val="00097021"/>
    <w:rsid w:val="000B1BE1"/>
    <w:rsid w:val="000B1CEF"/>
    <w:rsid w:val="000B77B0"/>
    <w:rsid w:val="000C026F"/>
    <w:rsid w:val="000C5955"/>
    <w:rsid w:val="000D2F7E"/>
    <w:rsid w:val="000D537B"/>
    <w:rsid w:val="000E19E4"/>
    <w:rsid w:val="000E3F6B"/>
    <w:rsid w:val="000E711B"/>
    <w:rsid w:val="000F560B"/>
    <w:rsid w:val="001039CC"/>
    <w:rsid w:val="00104594"/>
    <w:rsid w:val="00110352"/>
    <w:rsid w:val="001109CB"/>
    <w:rsid w:val="00110D50"/>
    <w:rsid w:val="00116AC9"/>
    <w:rsid w:val="00123C69"/>
    <w:rsid w:val="00125419"/>
    <w:rsid w:val="0012543F"/>
    <w:rsid w:val="001302D8"/>
    <w:rsid w:val="001436D5"/>
    <w:rsid w:val="00143CA8"/>
    <w:rsid w:val="0014590E"/>
    <w:rsid w:val="00145CD0"/>
    <w:rsid w:val="00152E5D"/>
    <w:rsid w:val="001562D4"/>
    <w:rsid w:val="001616F8"/>
    <w:rsid w:val="0016266B"/>
    <w:rsid w:val="00163679"/>
    <w:rsid w:val="00164788"/>
    <w:rsid w:val="001666EF"/>
    <w:rsid w:val="00174E3A"/>
    <w:rsid w:val="00175D33"/>
    <w:rsid w:val="0018475F"/>
    <w:rsid w:val="00192DAE"/>
    <w:rsid w:val="001A45F1"/>
    <w:rsid w:val="001A4817"/>
    <w:rsid w:val="001A5445"/>
    <w:rsid w:val="001A6124"/>
    <w:rsid w:val="001A7EAF"/>
    <w:rsid w:val="001C204E"/>
    <w:rsid w:val="001C61C3"/>
    <w:rsid w:val="001E08D6"/>
    <w:rsid w:val="001E7EC1"/>
    <w:rsid w:val="001F156B"/>
    <w:rsid w:val="001F2125"/>
    <w:rsid w:val="001F2A53"/>
    <w:rsid w:val="001F5D10"/>
    <w:rsid w:val="00202739"/>
    <w:rsid w:val="00202E07"/>
    <w:rsid w:val="0020317A"/>
    <w:rsid w:val="0020570A"/>
    <w:rsid w:val="00207212"/>
    <w:rsid w:val="00210B83"/>
    <w:rsid w:val="002112A6"/>
    <w:rsid w:val="002117E1"/>
    <w:rsid w:val="00211D8D"/>
    <w:rsid w:val="0021219A"/>
    <w:rsid w:val="00213524"/>
    <w:rsid w:val="00215E3A"/>
    <w:rsid w:val="00221B0A"/>
    <w:rsid w:val="00222A09"/>
    <w:rsid w:val="00222EBD"/>
    <w:rsid w:val="00223422"/>
    <w:rsid w:val="00223AEA"/>
    <w:rsid w:val="00227F23"/>
    <w:rsid w:val="0023756B"/>
    <w:rsid w:val="0024600C"/>
    <w:rsid w:val="00246C2D"/>
    <w:rsid w:val="00255604"/>
    <w:rsid w:val="0025696B"/>
    <w:rsid w:val="00267A5E"/>
    <w:rsid w:val="00272833"/>
    <w:rsid w:val="00273E09"/>
    <w:rsid w:val="00282F1E"/>
    <w:rsid w:val="002875BF"/>
    <w:rsid w:val="00295BC1"/>
    <w:rsid w:val="002A1681"/>
    <w:rsid w:val="002A2466"/>
    <w:rsid w:val="002A365C"/>
    <w:rsid w:val="002A72C6"/>
    <w:rsid w:val="002B0C75"/>
    <w:rsid w:val="002B34A4"/>
    <w:rsid w:val="002B77D8"/>
    <w:rsid w:val="002C2948"/>
    <w:rsid w:val="002E1CE3"/>
    <w:rsid w:val="002F367C"/>
    <w:rsid w:val="00306860"/>
    <w:rsid w:val="00310537"/>
    <w:rsid w:val="003152A7"/>
    <w:rsid w:val="00315D15"/>
    <w:rsid w:val="00316F1B"/>
    <w:rsid w:val="003200ED"/>
    <w:rsid w:val="00322F06"/>
    <w:rsid w:val="003236D3"/>
    <w:rsid w:val="0032404E"/>
    <w:rsid w:val="003251D2"/>
    <w:rsid w:val="00326349"/>
    <w:rsid w:val="00336488"/>
    <w:rsid w:val="00337534"/>
    <w:rsid w:val="00342BE3"/>
    <w:rsid w:val="00343B08"/>
    <w:rsid w:val="00344388"/>
    <w:rsid w:val="00347C3E"/>
    <w:rsid w:val="00350D77"/>
    <w:rsid w:val="00352B99"/>
    <w:rsid w:val="00362AC6"/>
    <w:rsid w:val="00363AC1"/>
    <w:rsid w:val="003709F7"/>
    <w:rsid w:val="00372BB5"/>
    <w:rsid w:val="00374B2F"/>
    <w:rsid w:val="003823A0"/>
    <w:rsid w:val="0038344E"/>
    <w:rsid w:val="003878D0"/>
    <w:rsid w:val="00390514"/>
    <w:rsid w:val="00390D4D"/>
    <w:rsid w:val="00391C97"/>
    <w:rsid w:val="0039249B"/>
    <w:rsid w:val="003A28F4"/>
    <w:rsid w:val="003A563D"/>
    <w:rsid w:val="003B05E1"/>
    <w:rsid w:val="003C1093"/>
    <w:rsid w:val="003C174D"/>
    <w:rsid w:val="003C2D84"/>
    <w:rsid w:val="003C2FF6"/>
    <w:rsid w:val="003C5419"/>
    <w:rsid w:val="003D263D"/>
    <w:rsid w:val="003D3172"/>
    <w:rsid w:val="003D35D0"/>
    <w:rsid w:val="003E0E3D"/>
    <w:rsid w:val="003E156D"/>
    <w:rsid w:val="003E287C"/>
    <w:rsid w:val="003E4F8F"/>
    <w:rsid w:val="003F46F7"/>
    <w:rsid w:val="003F48EE"/>
    <w:rsid w:val="003F6321"/>
    <w:rsid w:val="0040336D"/>
    <w:rsid w:val="0040684C"/>
    <w:rsid w:val="004070B4"/>
    <w:rsid w:val="00414120"/>
    <w:rsid w:val="00426B2D"/>
    <w:rsid w:val="00436CB5"/>
    <w:rsid w:val="00445D43"/>
    <w:rsid w:val="0044699B"/>
    <w:rsid w:val="00450F8C"/>
    <w:rsid w:val="00451259"/>
    <w:rsid w:val="00453B6D"/>
    <w:rsid w:val="004554F3"/>
    <w:rsid w:val="00460DAD"/>
    <w:rsid w:val="00461A31"/>
    <w:rsid w:val="0046393E"/>
    <w:rsid w:val="0046549B"/>
    <w:rsid w:val="00466C61"/>
    <w:rsid w:val="00467DCD"/>
    <w:rsid w:val="00470085"/>
    <w:rsid w:val="0047103C"/>
    <w:rsid w:val="00471988"/>
    <w:rsid w:val="00473392"/>
    <w:rsid w:val="004750D3"/>
    <w:rsid w:val="0047541E"/>
    <w:rsid w:val="004757E1"/>
    <w:rsid w:val="00495636"/>
    <w:rsid w:val="00496726"/>
    <w:rsid w:val="00497D9A"/>
    <w:rsid w:val="00497E7E"/>
    <w:rsid w:val="004A2228"/>
    <w:rsid w:val="004A6CF3"/>
    <w:rsid w:val="004B5B95"/>
    <w:rsid w:val="004B6D76"/>
    <w:rsid w:val="004C64CC"/>
    <w:rsid w:val="004C7177"/>
    <w:rsid w:val="004E0A14"/>
    <w:rsid w:val="004E0DB6"/>
    <w:rsid w:val="004E1ED5"/>
    <w:rsid w:val="004E298D"/>
    <w:rsid w:val="004E6179"/>
    <w:rsid w:val="004F0AEA"/>
    <w:rsid w:val="004F1DDD"/>
    <w:rsid w:val="004F648D"/>
    <w:rsid w:val="004F77B9"/>
    <w:rsid w:val="00500CD5"/>
    <w:rsid w:val="00500D53"/>
    <w:rsid w:val="00504AAE"/>
    <w:rsid w:val="00505876"/>
    <w:rsid w:val="00506BB7"/>
    <w:rsid w:val="00516AE3"/>
    <w:rsid w:val="0051725F"/>
    <w:rsid w:val="0053461B"/>
    <w:rsid w:val="00540B97"/>
    <w:rsid w:val="00543789"/>
    <w:rsid w:val="00544222"/>
    <w:rsid w:val="00544CF3"/>
    <w:rsid w:val="00547D0E"/>
    <w:rsid w:val="00550D55"/>
    <w:rsid w:val="00551112"/>
    <w:rsid w:val="00552CC1"/>
    <w:rsid w:val="0056281E"/>
    <w:rsid w:val="00565973"/>
    <w:rsid w:val="00565B92"/>
    <w:rsid w:val="00567B75"/>
    <w:rsid w:val="00576C64"/>
    <w:rsid w:val="005779FF"/>
    <w:rsid w:val="005814D5"/>
    <w:rsid w:val="00587FE7"/>
    <w:rsid w:val="0059281D"/>
    <w:rsid w:val="00595BE4"/>
    <w:rsid w:val="005C3611"/>
    <w:rsid w:val="005C7C12"/>
    <w:rsid w:val="005D1592"/>
    <w:rsid w:val="005D2C50"/>
    <w:rsid w:val="005D5B24"/>
    <w:rsid w:val="005E1370"/>
    <w:rsid w:val="005E1FFE"/>
    <w:rsid w:val="005E3A8E"/>
    <w:rsid w:val="005E71D0"/>
    <w:rsid w:val="005E7B06"/>
    <w:rsid w:val="005E7BF1"/>
    <w:rsid w:val="005F2B0B"/>
    <w:rsid w:val="005F2EC1"/>
    <w:rsid w:val="006022F9"/>
    <w:rsid w:val="00607D35"/>
    <w:rsid w:val="00620E21"/>
    <w:rsid w:val="00624B61"/>
    <w:rsid w:val="00627099"/>
    <w:rsid w:val="00634ABC"/>
    <w:rsid w:val="00637794"/>
    <w:rsid w:val="00641E03"/>
    <w:rsid w:val="0064768D"/>
    <w:rsid w:val="006576E5"/>
    <w:rsid w:val="006631BF"/>
    <w:rsid w:val="0066474E"/>
    <w:rsid w:val="00670750"/>
    <w:rsid w:val="00685A70"/>
    <w:rsid w:val="006861A2"/>
    <w:rsid w:val="006A319B"/>
    <w:rsid w:val="006A5FBD"/>
    <w:rsid w:val="006A6B1A"/>
    <w:rsid w:val="006B665A"/>
    <w:rsid w:val="006B6FE2"/>
    <w:rsid w:val="006C6AE1"/>
    <w:rsid w:val="006D2CEA"/>
    <w:rsid w:val="006D6899"/>
    <w:rsid w:val="006E020E"/>
    <w:rsid w:val="006E2897"/>
    <w:rsid w:val="006E3317"/>
    <w:rsid w:val="006E3FE0"/>
    <w:rsid w:val="006E6315"/>
    <w:rsid w:val="006E70AA"/>
    <w:rsid w:val="006F16C6"/>
    <w:rsid w:val="00700334"/>
    <w:rsid w:val="007012B3"/>
    <w:rsid w:val="00701DA4"/>
    <w:rsid w:val="00705D78"/>
    <w:rsid w:val="0070742E"/>
    <w:rsid w:val="007152AB"/>
    <w:rsid w:val="0071630F"/>
    <w:rsid w:val="0072591D"/>
    <w:rsid w:val="00725D1F"/>
    <w:rsid w:val="00727E17"/>
    <w:rsid w:val="00733E7B"/>
    <w:rsid w:val="00737D9D"/>
    <w:rsid w:val="00741759"/>
    <w:rsid w:val="00743FFB"/>
    <w:rsid w:val="00753D36"/>
    <w:rsid w:val="00761C5F"/>
    <w:rsid w:val="007652CB"/>
    <w:rsid w:val="00765E85"/>
    <w:rsid w:val="0076765E"/>
    <w:rsid w:val="00773959"/>
    <w:rsid w:val="00774527"/>
    <w:rsid w:val="00776690"/>
    <w:rsid w:val="00776828"/>
    <w:rsid w:val="007837B6"/>
    <w:rsid w:val="007865CC"/>
    <w:rsid w:val="007918B3"/>
    <w:rsid w:val="00794865"/>
    <w:rsid w:val="00795BD6"/>
    <w:rsid w:val="007C0396"/>
    <w:rsid w:val="007C7E41"/>
    <w:rsid w:val="007D02A4"/>
    <w:rsid w:val="007D6D58"/>
    <w:rsid w:val="007E1824"/>
    <w:rsid w:val="007E4DE0"/>
    <w:rsid w:val="007E729E"/>
    <w:rsid w:val="007E7888"/>
    <w:rsid w:val="007F1B12"/>
    <w:rsid w:val="00802990"/>
    <w:rsid w:val="008036D5"/>
    <w:rsid w:val="008071A8"/>
    <w:rsid w:val="00812E10"/>
    <w:rsid w:val="00822585"/>
    <w:rsid w:val="00826602"/>
    <w:rsid w:val="0082725B"/>
    <w:rsid w:val="0083281B"/>
    <w:rsid w:val="008329D5"/>
    <w:rsid w:val="00840C2F"/>
    <w:rsid w:val="00842EA6"/>
    <w:rsid w:val="00845F24"/>
    <w:rsid w:val="00846A41"/>
    <w:rsid w:val="00846F5F"/>
    <w:rsid w:val="00851FE2"/>
    <w:rsid w:val="00853815"/>
    <w:rsid w:val="008552BC"/>
    <w:rsid w:val="00862AB7"/>
    <w:rsid w:val="00863EFA"/>
    <w:rsid w:val="00870C43"/>
    <w:rsid w:val="00871C8D"/>
    <w:rsid w:val="00877CC9"/>
    <w:rsid w:val="00887107"/>
    <w:rsid w:val="008875A1"/>
    <w:rsid w:val="008906FC"/>
    <w:rsid w:val="00890D87"/>
    <w:rsid w:val="00890E35"/>
    <w:rsid w:val="00891901"/>
    <w:rsid w:val="00894051"/>
    <w:rsid w:val="00897240"/>
    <w:rsid w:val="008A2892"/>
    <w:rsid w:val="008A3BA8"/>
    <w:rsid w:val="008B2481"/>
    <w:rsid w:val="008B2A6B"/>
    <w:rsid w:val="008B43B6"/>
    <w:rsid w:val="008B4B5E"/>
    <w:rsid w:val="008C09BB"/>
    <w:rsid w:val="008C240F"/>
    <w:rsid w:val="008C2E99"/>
    <w:rsid w:val="008C480F"/>
    <w:rsid w:val="008C5D9F"/>
    <w:rsid w:val="008C6611"/>
    <w:rsid w:val="008D059F"/>
    <w:rsid w:val="008E09D0"/>
    <w:rsid w:val="008E43D8"/>
    <w:rsid w:val="008E6FFC"/>
    <w:rsid w:val="008F0591"/>
    <w:rsid w:val="008F08C9"/>
    <w:rsid w:val="008F4B3B"/>
    <w:rsid w:val="0090088A"/>
    <w:rsid w:val="00905631"/>
    <w:rsid w:val="00923E82"/>
    <w:rsid w:val="00924E50"/>
    <w:rsid w:val="00927DB4"/>
    <w:rsid w:val="00930844"/>
    <w:rsid w:val="00932718"/>
    <w:rsid w:val="0093495C"/>
    <w:rsid w:val="00947E2E"/>
    <w:rsid w:val="00950C6A"/>
    <w:rsid w:val="00955B7D"/>
    <w:rsid w:val="00960003"/>
    <w:rsid w:val="00960460"/>
    <w:rsid w:val="00961DA5"/>
    <w:rsid w:val="00962986"/>
    <w:rsid w:val="00970A13"/>
    <w:rsid w:val="00970F08"/>
    <w:rsid w:val="00974B55"/>
    <w:rsid w:val="00975A0D"/>
    <w:rsid w:val="009765E0"/>
    <w:rsid w:val="00983DD6"/>
    <w:rsid w:val="00984DE8"/>
    <w:rsid w:val="009851B7"/>
    <w:rsid w:val="00985E65"/>
    <w:rsid w:val="009923A2"/>
    <w:rsid w:val="00994080"/>
    <w:rsid w:val="009A219B"/>
    <w:rsid w:val="009B02B2"/>
    <w:rsid w:val="009B11B3"/>
    <w:rsid w:val="009B1C37"/>
    <w:rsid w:val="009B4780"/>
    <w:rsid w:val="009C0536"/>
    <w:rsid w:val="009C5C9E"/>
    <w:rsid w:val="009C71BC"/>
    <w:rsid w:val="009C730D"/>
    <w:rsid w:val="009D1AFD"/>
    <w:rsid w:val="009E0FCC"/>
    <w:rsid w:val="009E4F85"/>
    <w:rsid w:val="009F5961"/>
    <w:rsid w:val="00A01015"/>
    <w:rsid w:val="00A01E87"/>
    <w:rsid w:val="00A07C83"/>
    <w:rsid w:val="00A10F44"/>
    <w:rsid w:val="00A1217A"/>
    <w:rsid w:val="00A13F7B"/>
    <w:rsid w:val="00A15D27"/>
    <w:rsid w:val="00A254A1"/>
    <w:rsid w:val="00A306FD"/>
    <w:rsid w:val="00A31C69"/>
    <w:rsid w:val="00A34D72"/>
    <w:rsid w:val="00A351CE"/>
    <w:rsid w:val="00A3522F"/>
    <w:rsid w:val="00A40326"/>
    <w:rsid w:val="00A50294"/>
    <w:rsid w:val="00A54687"/>
    <w:rsid w:val="00A54A71"/>
    <w:rsid w:val="00A54D7D"/>
    <w:rsid w:val="00A55416"/>
    <w:rsid w:val="00A606A9"/>
    <w:rsid w:val="00A65348"/>
    <w:rsid w:val="00A72911"/>
    <w:rsid w:val="00A72B46"/>
    <w:rsid w:val="00A744A9"/>
    <w:rsid w:val="00A74C70"/>
    <w:rsid w:val="00A753CE"/>
    <w:rsid w:val="00A84911"/>
    <w:rsid w:val="00A84EAE"/>
    <w:rsid w:val="00AA3003"/>
    <w:rsid w:val="00AA6A54"/>
    <w:rsid w:val="00AA7FC5"/>
    <w:rsid w:val="00AB585B"/>
    <w:rsid w:val="00AC2473"/>
    <w:rsid w:val="00AC434B"/>
    <w:rsid w:val="00AD0A67"/>
    <w:rsid w:val="00AD2332"/>
    <w:rsid w:val="00AD3960"/>
    <w:rsid w:val="00AD4B4B"/>
    <w:rsid w:val="00AE1915"/>
    <w:rsid w:val="00AE3D54"/>
    <w:rsid w:val="00AF7488"/>
    <w:rsid w:val="00B01908"/>
    <w:rsid w:val="00B1048A"/>
    <w:rsid w:val="00B10A76"/>
    <w:rsid w:val="00B1236D"/>
    <w:rsid w:val="00B14B05"/>
    <w:rsid w:val="00B27554"/>
    <w:rsid w:val="00B30CBF"/>
    <w:rsid w:val="00B31EBA"/>
    <w:rsid w:val="00B335E6"/>
    <w:rsid w:val="00B34D6A"/>
    <w:rsid w:val="00B36917"/>
    <w:rsid w:val="00B43ACF"/>
    <w:rsid w:val="00B45F2D"/>
    <w:rsid w:val="00B51444"/>
    <w:rsid w:val="00B514A2"/>
    <w:rsid w:val="00B52002"/>
    <w:rsid w:val="00B56D3C"/>
    <w:rsid w:val="00B61CBD"/>
    <w:rsid w:val="00B65BC4"/>
    <w:rsid w:val="00B665CE"/>
    <w:rsid w:val="00B6770F"/>
    <w:rsid w:val="00B7270D"/>
    <w:rsid w:val="00B7445A"/>
    <w:rsid w:val="00B75CC1"/>
    <w:rsid w:val="00B75DDC"/>
    <w:rsid w:val="00B83FF5"/>
    <w:rsid w:val="00B868F3"/>
    <w:rsid w:val="00B9275D"/>
    <w:rsid w:val="00B94A66"/>
    <w:rsid w:val="00B94CD4"/>
    <w:rsid w:val="00BA258A"/>
    <w:rsid w:val="00BA35DC"/>
    <w:rsid w:val="00BA586E"/>
    <w:rsid w:val="00BA68C8"/>
    <w:rsid w:val="00BB5A6E"/>
    <w:rsid w:val="00BC4EC7"/>
    <w:rsid w:val="00BC780A"/>
    <w:rsid w:val="00BD667C"/>
    <w:rsid w:val="00BE1405"/>
    <w:rsid w:val="00BE2F33"/>
    <w:rsid w:val="00BE2FB9"/>
    <w:rsid w:val="00BE3112"/>
    <w:rsid w:val="00BF0C2F"/>
    <w:rsid w:val="00BF38EA"/>
    <w:rsid w:val="00C061E0"/>
    <w:rsid w:val="00C069CC"/>
    <w:rsid w:val="00C121DF"/>
    <w:rsid w:val="00C1260A"/>
    <w:rsid w:val="00C1276F"/>
    <w:rsid w:val="00C16978"/>
    <w:rsid w:val="00C23789"/>
    <w:rsid w:val="00C24F87"/>
    <w:rsid w:val="00C259DF"/>
    <w:rsid w:val="00C32974"/>
    <w:rsid w:val="00C35187"/>
    <w:rsid w:val="00C353A3"/>
    <w:rsid w:val="00C37582"/>
    <w:rsid w:val="00C41874"/>
    <w:rsid w:val="00C51739"/>
    <w:rsid w:val="00C51867"/>
    <w:rsid w:val="00C54347"/>
    <w:rsid w:val="00C55179"/>
    <w:rsid w:val="00C563DF"/>
    <w:rsid w:val="00C625A0"/>
    <w:rsid w:val="00C66036"/>
    <w:rsid w:val="00C66871"/>
    <w:rsid w:val="00C70C00"/>
    <w:rsid w:val="00C74B2F"/>
    <w:rsid w:val="00C751F4"/>
    <w:rsid w:val="00C87486"/>
    <w:rsid w:val="00C8791E"/>
    <w:rsid w:val="00C87A6C"/>
    <w:rsid w:val="00C931C0"/>
    <w:rsid w:val="00C93DC0"/>
    <w:rsid w:val="00C97A87"/>
    <w:rsid w:val="00CA5817"/>
    <w:rsid w:val="00CB377B"/>
    <w:rsid w:val="00CC5BB7"/>
    <w:rsid w:val="00CD0314"/>
    <w:rsid w:val="00CD0425"/>
    <w:rsid w:val="00CD607A"/>
    <w:rsid w:val="00CE47DE"/>
    <w:rsid w:val="00CE4B71"/>
    <w:rsid w:val="00CE68D9"/>
    <w:rsid w:val="00CF14B9"/>
    <w:rsid w:val="00D045AA"/>
    <w:rsid w:val="00D0552A"/>
    <w:rsid w:val="00D07E26"/>
    <w:rsid w:val="00D14957"/>
    <w:rsid w:val="00D15407"/>
    <w:rsid w:val="00D2077E"/>
    <w:rsid w:val="00D32B3D"/>
    <w:rsid w:val="00D33AEE"/>
    <w:rsid w:val="00D33B37"/>
    <w:rsid w:val="00D34933"/>
    <w:rsid w:val="00D3783B"/>
    <w:rsid w:val="00D4706C"/>
    <w:rsid w:val="00D52293"/>
    <w:rsid w:val="00D52B6A"/>
    <w:rsid w:val="00D5396A"/>
    <w:rsid w:val="00D54F7A"/>
    <w:rsid w:val="00D57D95"/>
    <w:rsid w:val="00D7384E"/>
    <w:rsid w:val="00D7742A"/>
    <w:rsid w:val="00D8171F"/>
    <w:rsid w:val="00D83486"/>
    <w:rsid w:val="00D87FC9"/>
    <w:rsid w:val="00D9367E"/>
    <w:rsid w:val="00DA0AE3"/>
    <w:rsid w:val="00DA3D86"/>
    <w:rsid w:val="00DA45BB"/>
    <w:rsid w:val="00DA6B48"/>
    <w:rsid w:val="00DB0D19"/>
    <w:rsid w:val="00DC17B4"/>
    <w:rsid w:val="00DC1D10"/>
    <w:rsid w:val="00DC26AD"/>
    <w:rsid w:val="00DC4542"/>
    <w:rsid w:val="00DD216B"/>
    <w:rsid w:val="00DD459F"/>
    <w:rsid w:val="00DD55D5"/>
    <w:rsid w:val="00DE508E"/>
    <w:rsid w:val="00E03495"/>
    <w:rsid w:val="00E11B06"/>
    <w:rsid w:val="00E11CCA"/>
    <w:rsid w:val="00E13802"/>
    <w:rsid w:val="00E13A49"/>
    <w:rsid w:val="00E155B1"/>
    <w:rsid w:val="00E348D2"/>
    <w:rsid w:val="00E3528A"/>
    <w:rsid w:val="00E42212"/>
    <w:rsid w:val="00E43AE7"/>
    <w:rsid w:val="00E43F02"/>
    <w:rsid w:val="00E44284"/>
    <w:rsid w:val="00E46B96"/>
    <w:rsid w:val="00E567CD"/>
    <w:rsid w:val="00E66893"/>
    <w:rsid w:val="00E7027E"/>
    <w:rsid w:val="00E7031A"/>
    <w:rsid w:val="00E70BD8"/>
    <w:rsid w:val="00E73E0D"/>
    <w:rsid w:val="00E7426A"/>
    <w:rsid w:val="00E74BB2"/>
    <w:rsid w:val="00E759FD"/>
    <w:rsid w:val="00E80D61"/>
    <w:rsid w:val="00E84DB5"/>
    <w:rsid w:val="00E8579E"/>
    <w:rsid w:val="00E85915"/>
    <w:rsid w:val="00E90E15"/>
    <w:rsid w:val="00E92142"/>
    <w:rsid w:val="00E95578"/>
    <w:rsid w:val="00E97680"/>
    <w:rsid w:val="00E979AC"/>
    <w:rsid w:val="00EA3BFD"/>
    <w:rsid w:val="00EA4A32"/>
    <w:rsid w:val="00EA6ED4"/>
    <w:rsid w:val="00EA770B"/>
    <w:rsid w:val="00EB2735"/>
    <w:rsid w:val="00EC6E52"/>
    <w:rsid w:val="00ED14AC"/>
    <w:rsid w:val="00ED16FA"/>
    <w:rsid w:val="00ED2FBF"/>
    <w:rsid w:val="00ED4635"/>
    <w:rsid w:val="00EE06D0"/>
    <w:rsid w:val="00EE22EC"/>
    <w:rsid w:val="00EF3814"/>
    <w:rsid w:val="00EF6D7F"/>
    <w:rsid w:val="00F02385"/>
    <w:rsid w:val="00F02815"/>
    <w:rsid w:val="00F07869"/>
    <w:rsid w:val="00F11836"/>
    <w:rsid w:val="00F11A06"/>
    <w:rsid w:val="00F12197"/>
    <w:rsid w:val="00F12EEF"/>
    <w:rsid w:val="00F13D3E"/>
    <w:rsid w:val="00F23F61"/>
    <w:rsid w:val="00F276C8"/>
    <w:rsid w:val="00F27939"/>
    <w:rsid w:val="00F3022A"/>
    <w:rsid w:val="00F32DBF"/>
    <w:rsid w:val="00F375A7"/>
    <w:rsid w:val="00F37CD7"/>
    <w:rsid w:val="00F37DC8"/>
    <w:rsid w:val="00F4060E"/>
    <w:rsid w:val="00F41A25"/>
    <w:rsid w:val="00F45C9B"/>
    <w:rsid w:val="00F50615"/>
    <w:rsid w:val="00F54B8A"/>
    <w:rsid w:val="00F56D4A"/>
    <w:rsid w:val="00F57887"/>
    <w:rsid w:val="00F6126A"/>
    <w:rsid w:val="00F63D69"/>
    <w:rsid w:val="00F654C2"/>
    <w:rsid w:val="00F65C66"/>
    <w:rsid w:val="00F65D45"/>
    <w:rsid w:val="00F66686"/>
    <w:rsid w:val="00F73583"/>
    <w:rsid w:val="00F74115"/>
    <w:rsid w:val="00F768CC"/>
    <w:rsid w:val="00F80D45"/>
    <w:rsid w:val="00F81619"/>
    <w:rsid w:val="00F900C6"/>
    <w:rsid w:val="00FA0E89"/>
    <w:rsid w:val="00FA354D"/>
    <w:rsid w:val="00FC182A"/>
    <w:rsid w:val="00FC5103"/>
    <w:rsid w:val="00FC690E"/>
    <w:rsid w:val="00FC7F4F"/>
    <w:rsid w:val="00FD0E0B"/>
    <w:rsid w:val="00FD2512"/>
    <w:rsid w:val="00FD3FDE"/>
    <w:rsid w:val="00FD4D3C"/>
    <w:rsid w:val="00FD59B0"/>
    <w:rsid w:val="00FD5DAF"/>
    <w:rsid w:val="00FE01BA"/>
    <w:rsid w:val="00FE0DAD"/>
    <w:rsid w:val="00FE5CA6"/>
    <w:rsid w:val="00FE743C"/>
    <w:rsid w:val="00FE7F8D"/>
    <w:rsid w:val="00FF685E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AB4D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4CF3"/>
    <w:rPr>
      <w:sz w:val="24"/>
      <w:szCs w:val="24"/>
      <w:lang w:val="en-TR" w:eastAsia="en-US"/>
    </w:rPr>
  </w:style>
  <w:style w:type="paragraph" w:styleId="Heading1">
    <w:name w:val="heading 1"/>
    <w:basedOn w:val="Normal"/>
    <w:next w:val="Normal"/>
    <w:link w:val="Heading1Char"/>
    <w:qFormat/>
    <w:rsid w:val="00620E21"/>
    <w:pPr>
      <w:keepNext/>
      <w:jc w:val="center"/>
      <w:outlineLvl w:val="0"/>
    </w:pPr>
    <w:rPr>
      <w:bCs/>
      <w:i/>
      <w:iCs/>
      <w:u w:val="single"/>
    </w:rPr>
  </w:style>
  <w:style w:type="paragraph" w:styleId="Heading2">
    <w:name w:val="heading 2"/>
    <w:basedOn w:val="Normal"/>
    <w:next w:val="Normal"/>
    <w:qFormat/>
    <w:rsid w:val="00620E21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620E21"/>
    <w:pPr>
      <w:keepNext/>
      <w:jc w:val="center"/>
      <w:outlineLvl w:val="2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qFormat/>
    <w:rsid w:val="00620E21"/>
    <w:pPr>
      <w:keepNext/>
      <w:ind w:left="6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20E21"/>
    <w:pPr>
      <w:keepNext/>
      <w:jc w:val="center"/>
      <w:outlineLvl w:val="4"/>
    </w:pPr>
  </w:style>
  <w:style w:type="paragraph" w:styleId="Heading6">
    <w:name w:val="heading 6"/>
    <w:basedOn w:val="Normal"/>
    <w:next w:val="Normal"/>
    <w:qFormat/>
    <w:rsid w:val="00620E21"/>
    <w:pPr>
      <w:keepNext/>
      <w:framePr w:hSpace="141" w:wrap="around" w:vAnchor="text" w:hAnchor="margin" w:y="454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620E21"/>
    <w:pPr>
      <w:keepNext/>
      <w:outlineLvl w:val="6"/>
    </w:pPr>
  </w:style>
  <w:style w:type="paragraph" w:styleId="Heading8">
    <w:name w:val="heading 8"/>
    <w:basedOn w:val="Normal"/>
    <w:next w:val="Normal"/>
    <w:qFormat/>
    <w:rsid w:val="00620E21"/>
    <w:pPr>
      <w:keepNext/>
      <w:ind w:left="356"/>
      <w:jc w:val="both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620E21"/>
    <w:pPr>
      <w:keepNext/>
      <w:spacing w:line="360" w:lineRule="auto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7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2E5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2E5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DA0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AE3"/>
  </w:style>
  <w:style w:type="character" w:customStyle="1" w:styleId="CommentTextChar">
    <w:name w:val="Comment Text Char"/>
    <w:link w:val="CommentText"/>
    <w:uiPriority w:val="99"/>
    <w:semiHidden/>
    <w:rsid w:val="00DA0AE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AE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0AE3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AD0A6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Heading7Char">
    <w:name w:val="Heading 7 Char"/>
    <w:link w:val="Heading7"/>
    <w:uiPriority w:val="99"/>
    <w:rsid w:val="00C51739"/>
    <w:rPr>
      <w:sz w:val="24"/>
      <w:lang w:val="tr-TR"/>
    </w:rPr>
  </w:style>
  <w:style w:type="character" w:styleId="Hyperlink">
    <w:name w:val="Hyperlink"/>
    <w:uiPriority w:val="99"/>
    <w:unhideWhenUsed/>
    <w:rsid w:val="0077395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3A8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A8E"/>
    <w:rPr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5E3A8E"/>
    <w:rPr>
      <w:vertAlign w:val="superscript"/>
    </w:rPr>
  </w:style>
  <w:style w:type="character" w:customStyle="1" w:styleId="Heading1Char">
    <w:name w:val="Heading 1 Char"/>
    <w:link w:val="Heading1"/>
    <w:rsid w:val="005E3A8E"/>
    <w:rPr>
      <w:bCs/>
      <w:i/>
      <w:iCs/>
      <w:sz w:val="24"/>
      <w:u w:val="single"/>
      <w:lang w:val="tr-TR"/>
    </w:rPr>
  </w:style>
  <w:style w:type="character" w:customStyle="1" w:styleId="Heading3Char">
    <w:name w:val="Heading 3 Char"/>
    <w:link w:val="Heading3"/>
    <w:rsid w:val="005E3A8E"/>
    <w:rPr>
      <w:b/>
      <w:bCs/>
      <w:i/>
      <w:iCs/>
      <w:sz w:val="24"/>
      <w:u w:val="single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A54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D7D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A54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D7D"/>
    <w:rPr>
      <w:lang w:val="tr-TR"/>
    </w:rPr>
  </w:style>
  <w:style w:type="paragraph" w:styleId="NormalWeb">
    <w:name w:val="Normal (Web)"/>
    <w:aliases w:val=" Char"/>
    <w:basedOn w:val="Normal"/>
    <w:link w:val="NormalWebChar"/>
    <w:uiPriority w:val="99"/>
    <w:unhideWhenUsed/>
    <w:rsid w:val="00985E65"/>
    <w:pPr>
      <w:spacing w:before="100" w:beforeAutospacing="1" w:after="100" w:afterAutospacing="1"/>
    </w:pPr>
    <w:rPr>
      <w:lang w:val="en-US"/>
    </w:rPr>
  </w:style>
  <w:style w:type="character" w:customStyle="1" w:styleId="ptbrand">
    <w:name w:val="ptbrand"/>
    <w:basedOn w:val="DefaultParagraphFont"/>
    <w:rsid w:val="002B34A4"/>
  </w:style>
  <w:style w:type="character" w:customStyle="1" w:styleId="binding">
    <w:name w:val="binding"/>
    <w:basedOn w:val="DefaultParagraphFont"/>
    <w:rsid w:val="002B34A4"/>
  </w:style>
  <w:style w:type="character" w:customStyle="1" w:styleId="NormalWebChar">
    <w:name w:val="Normal (Web) Char"/>
    <w:aliases w:val=" Char Char"/>
    <w:basedOn w:val="DefaultParagraphFont"/>
    <w:link w:val="NormalWeb"/>
    <w:rsid w:val="002B34A4"/>
    <w:rPr>
      <w:sz w:val="24"/>
      <w:szCs w:val="24"/>
    </w:rPr>
  </w:style>
  <w:style w:type="character" w:customStyle="1" w:styleId="Normal1">
    <w:name w:val="Normal1"/>
    <w:basedOn w:val="DefaultParagraphFont"/>
    <w:rsid w:val="00460DAD"/>
  </w:style>
  <w:style w:type="character" w:customStyle="1" w:styleId="apple-converted-space">
    <w:name w:val="apple-converted-space"/>
    <w:basedOn w:val="DefaultParagraphFont"/>
    <w:rsid w:val="00E7031A"/>
  </w:style>
  <w:style w:type="paragraph" w:styleId="DocumentMap">
    <w:name w:val="Document Map"/>
    <w:basedOn w:val="Normal"/>
    <w:link w:val="DocumentMapChar"/>
    <w:uiPriority w:val="99"/>
    <w:semiHidden/>
    <w:unhideWhenUsed/>
    <w:rsid w:val="00F1219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2197"/>
    <w:rPr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E09"/>
    <w:rPr>
      <w:rFonts w:ascii="Courier New" w:hAnsi="Courier New" w:cs="Courier New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34D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17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7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0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0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8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/Documents%20and%20Settings/demirkolme/Desktop/ders%20katalog%20formu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E21A09B-CC4E-334A-A5B6-99AE8E44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katalog formu-1.dot</Template>
  <TotalTime>44</TotalTime>
  <Pages>6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 Technical University</Company>
  <LinksUpToDate>false</LinksUpToDate>
  <CharactersWithSpaces>2469</CharactersWithSpaces>
  <SharedDoc>false</SharedDoc>
  <HLinks>
    <vt:vector size="6" baseType="variant">
      <vt:variant>
        <vt:i4>7733358</vt:i4>
      </vt:variant>
      <vt:variant>
        <vt:i4>0</vt:i4>
      </vt:variant>
      <vt:variant>
        <vt:i4>0</vt:i4>
      </vt:variant>
      <vt:variant>
        <vt:i4>5</vt:i4>
      </vt:variant>
      <vt:variant>
        <vt:lpwstr>http://www.goodreads.com/book/show/16178435-nonlinear-biomedical-signal-processing-volume-1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okohurgo</dc:creator>
  <cp:keywords/>
  <cp:lastModifiedBy>Microsoft Office User</cp:lastModifiedBy>
  <cp:revision>13</cp:revision>
  <cp:lastPrinted>2017-10-06T18:45:00Z</cp:lastPrinted>
  <dcterms:created xsi:type="dcterms:W3CDTF">2019-10-18T11:45:00Z</dcterms:created>
  <dcterms:modified xsi:type="dcterms:W3CDTF">2020-06-07T15:02:00Z</dcterms:modified>
</cp:coreProperties>
</file>